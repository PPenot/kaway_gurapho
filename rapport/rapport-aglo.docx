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055" w:rsidRPr="00FB6432" w:rsidRDefault="00FB6432" w:rsidP="00FB6432">
      <w:pPr>
        <w:pStyle w:val="Sansinterligne"/>
        <w:jc w:val="center"/>
        <w:rPr>
          <w:sz w:val="28"/>
          <w:szCs w:val="28"/>
        </w:rPr>
      </w:pPr>
      <w:r w:rsidRPr="00FB6432">
        <w:rPr>
          <w:sz w:val="28"/>
          <w:szCs w:val="28"/>
        </w:rPr>
        <w:t>GROUPE 2</w:t>
      </w:r>
    </w:p>
    <w:p w:rsidR="00FB6432" w:rsidRPr="00FB6432" w:rsidRDefault="00FB6432" w:rsidP="00FB6432">
      <w:pPr>
        <w:pStyle w:val="Sansinterligne"/>
        <w:jc w:val="center"/>
        <w:rPr>
          <w:sz w:val="28"/>
          <w:szCs w:val="28"/>
        </w:rPr>
      </w:pPr>
      <w:r w:rsidRPr="00FB6432">
        <w:rPr>
          <w:sz w:val="28"/>
          <w:szCs w:val="28"/>
        </w:rPr>
        <w:t>Penot Paul // Bories Thomas</w:t>
      </w:r>
    </w:p>
    <w:p w:rsidR="00FB6432" w:rsidRPr="00FB6432" w:rsidRDefault="00FB6432" w:rsidP="00FB6432">
      <w:pPr>
        <w:pStyle w:val="Sansinterligne"/>
        <w:jc w:val="center"/>
        <w:rPr>
          <w:sz w:val="28"/>
          <w:szCs w:val="28"/>
        </w:rPr>
      </w:pPr>
      <w:r w:rsidRPr="00FB6432">
        <w:rPr>
          <w:sz w:val="28"/>
          <w:szCs w:val="28"/>
        </w:rPr>
        <w:t>CIR 2</w:t>
      </w: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FB6432" w:rsidRDefault="00FB6432" w:rsidP="00FB6432">
      <w:pPr>
        <w:pStyle w:val="Sansinterligne"/>
        <w:jc w:val="center"/>
      </w:pPr>
    </w:p>
    <w:p w:rsidR="00BA60A5" w:rsidRDefault="00BA60A5" w:rsidP="00FB6432">
      <w:pPr>
        <w:pStyle w:val="Sansinterligne"/>
        <w:jc w:val="center"/>
      </w:pPr>
    </w:p>
    <w:p w:rsidR="00BA60A5" w:rsidRDefault="00BA60A5" w:rsidP="00FB6432">
      <w:pPr>
        <w:pStyle w:val="Sansinterligne"/>
        <w:jc w:val="center"/>
      </w:pPr>
    </w:p>
    <w:p w:rsidR="00FB6432" w:rsidRPr="00FB6432" w:rsidRDefault="00FB6432" w:rsidP="00FB6432">
      <w:pPr>
        <w:pStyle w:val="Sansinterligne"/>
        <w:jc w:val="center"/>
        <w:rPr>
          <w:sz w:val="32"/>
          <w:szCs w:val="32"/>
        </w:rPr>
      </w:pPr>
      <w:r w:rsidRPr="00FB6432">
        <w:rPr>
          <w:sz w:val="32"/>
          <w:szCs w:val="32"/>
        </w:rPr>
        <w:t>ISEN Lille</w:t>
      </w:r>
    </w:p>
    <w:p w:rsidR="00FB6432" w:rsidRPr="00FB6432" w:rsidRDefault="00FB6432" w:rsidP="00FB6432">
      <w:pPr>
        <w:pStyle w:val="Sansinterligne"/>
        <w:jc w:val="center"/>
        <w:rPr>
          <w:sz w:val="32"/>
          <w:szCs w:val="32"/>
        </w:rPr>
      </w:pPr>
      <w:r w:rsidRPr="00FB6432">
        <w:rPr>
          <w:sz w:val="32"/>
          <w:szCs w:val="32"/>
        </w:rPr>
        <w:t>Institut Supérieur de l'électronique et du Numérique</w:t>
      </w:r>
    </w:p>
    <w:p w:rsidR="00FB6432" w:rsidRPr="00FB6432" w:rsidRDefault="00FB6432" w:rsidP="00FB6432">
      <w:pPr>
        <w:pStyle w:val="Sansinterligne"/>
        <w:jc w:val="center"/>
        <w:rPr>
          <w:sz w:val="44"/>
          <w:szCs w:val="44"/>
        </w:rPr>
      </w:pPr>
    </w:p>
    <w:p w:rsidR="00FB6432" w:rsidRPr="00FB6432" w:rsidRDefault="00FB6432" w:rsidP="00FB6432">
      <w:pPr>
        <w:pStyle w:val="Sansinterligne"/>
        <w:jc w:val="center"/>
        <w:rPr>
          <w:sz w:val="44"/>
          <w:szCs w:val="44"/>
        </w:rPr>
      </w:pPr>
      <w:r w:rsidRPr="00FB6432">
        <w:rPr>
          <w:sz w:val="44"/>
          <w:szCs w:val="44"/>
        </w:rPr>
        <w:t>PROJET PLURIDISCIPLINAIRE</w:t>
      </w:r>
    </w:p>
    <w:p w:rsidR="00FB6432" w:rsidRDefault="0012116A" w:rsidP="00FB6432">
      <w:pPr>
        <w:pStyle w:val="Sansinterligne"/>
        <w:jc w:val="center"/>
        <w:rPr>
          <w:sz w:val="44"/>
          <w:szCs w:val="44"/>
        </w:rPr>
      </w:pPr>
      <w:r>
        <w:rPr>
          <w:sz w:val="44"/>
          <w:szCs w:val="44"/>
        </w:rPr>
        <w:t xml:space="preserve">Projet </w:t>
      </w:r>
      <w:r w:rsidR="00244AEA">
        <w:rPr>
          <w:sz w:val="44"/>
          <w:szCs w:val="44"/>
        </w:rPr>
        <w:t>C++</w:t>
      </w:r>
    </w:p>
    <w:p w:rsidR="00FB6432" w:rsidRDefault="00FB6432" w:rsidP="00FB6432">
      <w:pPr>
        <w:pStyle w:val="Sansinterligne"/>
        <w:jc w:val="center"/>
        <w:rPr>
          <w:sz w:val="44"/>
          <w:szCs w:val="44"/>
        </w:rPr>
      </w:pPr>
    </w:p>
    <w:p w:rsidR="00FB6432" w:rsidRDefault="00FB6432" w:rsidP="00FB6432">
      <w:pPr>
        <w:pStyle w:val="Sansinterligne"/>
        <w:jc w:val="center"/>
        <w:rPr>
          <w:sz w:val="44"/>
          <w:szCs w:val="44"/>
        </w:rPr>
      </w:pPr>
    </w:p>
    <w:p w:rsidR="00FB6432" w:rsidRDefault="00FB6432" w:rsidP="00FB6432">
      <w:pPr>
        <w:pStyle w:val="Sansinterligne"/>
        <w:jc w:val="center"/>
        <w:rPr>
          <w:sz w:val="44"/>
          <w:szCs w:val="44"/>
        </w:rPr>
      </w:pPr>
    </w:p>
    <w:p w:rsidR="00FB6432" w:rsidRDefault="00FB6432" w:rsidP="00FB6432">
      <w:pPr>
        <w:pStyle w:val="Sansinterligne"/>
        <w:jc w:val="center"/>
        <w:rPr>
          <w:sz w:val="44"/>
          <w:szCs w:val="44"/>
        </w:rPr>
      </w:pPr>
    </w:p>
    <w:p w:rsidR="00FB6432" w:rsidRDefault="00FB6432" w:rsidP="00FB6432">
      <w:pPr>
        <w:pStyle w:val="Sansinterligne"/>
        <w:jc w:val="center"/>
        <w:rPr>
          <w:sz w:val="44"/>
          <w:szCs w:val="44"/>
        </w:rPr>
      </w:pPr>
    </w:p>
    <w:p w:rsidR="00FB6432" w:rsidRDefault="00FB6432" w:rsidP="00FB6432">
      <w:pPr>
        <w:pStyle w:val="Sansinterligne"/>
        <w:jc w:val="center"/>
        <w:rPr>
          <w:sz w:val="44"/>
          <w:szCs w:val="44"/>
        </w:rPr>
      </w:pPr>
    </w:p>
    <w:p w:rsidR="00FB6432" w:rsidRDefault="00FB6432" w:rsidP="00FB6432">
      <w:pPr>
        <w:pStyle w:val="Sansinterligne"/>
        <w:jc w:val="center"/>
        <w:rPr>
          <w:noProof/>
          <w:sz w:val="44"/>
          <w:szCs w:val="44"/>
          <w:lang w:eastAsia="fr-FR"/>
        </w:rPr>
      </w:pPr>
    </w:p>
    <w:p w:rsidR="00BA60A5" w:rsidRDefault="00BA60A5" w:rsidP="00FB6432">
      <w:pPr>
        <w:pStyle w:val="Sansinterligne"/>
        <w:jc w:val="center"/>
        <w:rPr>
          <w:noProof/>
          <w:sz w:val="44"/>
          <w:szCs w:val="44"/>
          <w:lang w:eastAsia="fr-FR"/>
        </w:rPr>
      </w:pPr>
    </w:p>
    <w:p w:rsidR="00BA60A5" w:rsidRDefault="00BA60A5" w:rsidP="00FB6432">
      <w:pPr>
        <w:pStyle w:val="Sansinterligne"/>
        <w:jc w:val="center"/>
        <w:rPr>
          <w:noProof/>
          <w:sz w:val="44"/>
          <w:szCs w:val="44"/>
          <w:lang w:eastAsia="fr-FR"/>
        </w:rPr>
      </w:pPr>
    </w:p>
    <w:p w:rsidR="00BA60A5" w:rsidRDefault="00BA60A5" w:rsidP="00FB6432">
      <w:pPr>
        <w:pStyle w:val="Sansinterligne"/>
        <w:jc w:val="center"/>
        <w:rPr>
          <w:sz w:val="44"/>
          <w:szCs w:val="44"/>
        </w:rPr>
      </w:pPr>
    </w:p>
    <w:p w:rsidR="00BA60A5" w:rsidRDefault="00BA60A5" w:rsidP="00FB6432">
      <w:pPr>
        <w:pStyle w:val="Sansinterligne"/>
        <w:jc w:val="right"/>
        <w:rPr>
          <w:rFonts w:ascii="Copperplate Gothic Bold" w:hAnsi="Copperplate Gothic Bold"/>
          <w:szCs w:val="24"/>
        </w:rPr>
      </w:pPr>
    </w:p>
    <w:p w:rsidR="00BA60A5" w:rsidRDefault="00BA60A5" w:rsidP="00FB6432">
      <w:pPr>
        <w:pStyle w:val="Sansinterligne"/>
        <w:jc w:val="right"/>
        <w:rPr>
          <w:rFonts w:ascii="Copperplate Gothic Bold" w:hAnsi="Copperplate Gothic Bold"/>
          <w:szCs w:val="24"/>
        </w:rPr>
      </w:pPr>
    </w:p>
    <w:p w:rsidR="00EA2BF0" w:rsidRDefault="00EA2BF0" w:rsidP="00FB6432">
      <w:pPr>
        <w:pStyle w:val="Sansinterligne"/>
        <w:jc w:val="right"/>
        <w:rPr>
          <w:rFonts w:ascii="Copperplate Gothic Bold" w:hAnsi="Copperplate Gothic Bold"/>
          <w:szCs w:val="24"/>
        </w:rPr>
      </w:pPr>
    </w:p>
    <w:p w:rsidR="00EA2BF0" w:rsidRDefault="00EA2BF0" w:rsidP="00FB6432">
      <w:pPr>
        <w:pStyle w:val="Sansinterligne"/>
        <w:jc w:val="right"/>
        <w:rPr>
          <w:rFonts w:ascii="Copperplate Gothic Bold" w:hAnsi="Copperplate Gothic Bold"/>
          <w:szCs w:val="24"/>
        </w:rPr>
      </w:pPr>
    </w:p>
    <w:p w:rsidR="00EA2BF0" w:rsidRDefault="00EA2BF0" w:rsidP="00FB6432">
      <w:pPr>
        <w:pStyle w:val="Sansinterligne"/>
        <w:jc w:val="right"/>
        <w:rPr>
          <w:rFonts w:ascii="Copperplate Gothic Bold" w:hAnsi="Copperplate Gothic Bold"/>
          <w:szCs w:val="24"/>
        </w:rPr>
      </w:pPr>
    </w:p>
    <w:p w:rsidR="00EA2BF0" w:rsidRDefault="00EA2BF0" w:rsidP="00FB6432">
      <w:pPr>
        <w:pStyle w:val="Sansinterligne"/>
        <w:jc w:val="right"/>
        <w:rPr>
          <w:rFonts w:ascii="Copperplate Gothic Bold" w:hAnsi="Copperplate Gothic Bold"/>
          <w:szCs w:val="24"/>
        </w:rPr>
      </w:pPr>
    </w:p>
    <w:p w:rsidR="00EA2BF0" w:rsidRDefault="00EA2BF0" w:rsidP="00FB6432">
      <w:pPr>
        <w:pStyle w:val="Sansinterligne"/>
        <w:jc w:val="right"/>
        <w:rPr>
          <w:rFonts w:ascii="Copperplate Gothic Bold" w:hAnsi="Copperplate Gothic Bold"/>
          <w:szCs w:val="24"/>
        </w:rPr>
      </w:pPr>
    </w:p>
    <w:p w:rsidR="00BA60A5" w:rsidRDefault="00BA60A5" w:rsidP="00FB6432">
      <w:pPr>
        <w:pStyle w:val="Sansinterligne"/>
        <w:jc w:val="right"/>
        <w:rPr>
          <w:rFonts w:ascii="Copperplate Gothic Bold" w:hAnsi="Copperplate Gothic Bold"/>
          <w:szCs w:val="24"/>
        </w:rPr>
      </w:pPr>
    </w:p>
    <w:p w:rsidR="00BA60A5" w:rsidRDefault="00BA60A5" w:rsidP="00FB6432">
      <w:pPr>
        <w:pStyle w:val="Sansinterligne"/>
        <w:jc w:val="right"/>
        <w:rPr>
          <w:rFonts w:ascii="Copperplate Gothic Bold" w:hAnsi="Copperplate Gothic Bold"/>
          <w:szCs w:val="24"/>
        </w:rPr>
      </w:pPr>
    </w:p>
    <w:p w:rsidR="00FB6432" w:rsidRDefault="00FB6432" w:rsidP="00FB6432">
      <w:pPr>
        <w:pStyle w:val="Sansinterligne"/>
        <w:jc w:val="right"/>
        <w:rPr>
          <w:sz w:val="24"/>
          <w:szCs w:val="24"/>
        </w:rPr>
      </w:pPr>
      <w:r w:rsidRPr="00B32B88">
        <w:rPr>
          <w:rFonts w:ascii="Copperplate Gothic Bold" w:hAnsi="Copperplate Gothic Bold"/>
          <w:szCs w:val="24"/>
        </w:rPr>
        <w:t>Professeur référent</w:t>
      </w:r>
      <w:r w:rsidR="00D96894">
        <w:rPr>
          <w:rFonts w:ascii="Copperplate Gothic Bold" w:hAnsi="Copperplate Gothic Bold"/>
          <w:szCs w:val="24"/>
        </w:rPr>
        <w:t xml:space="preserve"> </w:t>
      </w:r>
      <w:r w:rsidRPr="00FB6432">
        <w:rPr>
          <w:sz w:val="24"/>
          <w:szCs w:val="24"/>
        </w:rPr>
        <w:t>:</w:t>
      </w:r>
      <w:r>
        <w:rPr>
          <w:sz w:val="24"/>
          <w:szCs w:val="24"/>
        </w:rPr>
        <w:t xml:space="preserve"> Mme Zgaya M. Soulignac</w:t>
      </w:r>
    </w:p>
    <w:p w:rsidR="00EA2BF0" w:rsidRDefault="00EA2BF0" w:rsidP="00FB6432">
      <w:pPr>
        <w:pStyle w:val="Sansinterligne"/>
        <w:jc w:val="right"/>
        <w:rPr>
          <w:sz w:val="24"/>
          <w:szCs w:val="24"/>
        </w:rPr>
      </w:pPr>
    </w:p>
    <w:sdt>
      <w:sdtPr>
        <w:rPr>
          <w:rFonts w:asciiTheme="minorHAnsi" w:eastAsiaTheme="minorHAnsi" w:hAnsiTheme="minorHAnsi" w:cstheme="minorBidi"/>
          <w:b w:val="0"/>
          <w:bCs w:val="0"/>
          <w:color w:val="auto"/>
          <w:sz w:val="22"/>
          <w:szCs w:val="22"/>
        </w:rPr>
        <w:id w:val="1316960"/>
        <w:docPartObj>
          <w:docPartGallery w:val="Table of Contents"/>
          <w:docPartUnique/>
        </w:docPartObj>
      </w:sdtPr>
      <w:sdtContent>
        <w:p w:rsidR="0095357D" w:rsidRDefault="0095357D">
          <w:pPr>
            <w:pStyle w:val="En-ttedetabledesmatires"/>
          </w:pPr>
          <w:r>
            <w:t>Table des matières</w:t>
          </w:r>
        </w:p>
        <w:p w:rsidR="00244AEA" w:rsidRDefault="00D12E8E">
          <w:pPr>
            <w:pStyle w:val="TM1"/>
            <w:tabs>
              <w:tab w:val="right" w:leader="dot" w:pos="9062"/>
            </w:tabs>
            <w:rPr>
              <w:rFonts w:eastAsiaTheme="minorEastAsia"/>
              <w:noProof/>
              <w:lang w:eastAsia="fr-FR"/>
            </w:rPr>
          </w:pPr>
          <w:r>
            <w:fldChar w:fldCharType="begin"/>
          </w:r>
          <w:r w:rsidR="0095357D">
            <w:instrText xml:space="preserve"> TOC \o "1-3" \h \z \u </w:instrText>
          </w:r>
          <w:r>
            <w:fldChar w:fldCharType="separate"/>
          </w:r>
          <w:hyperlink w:anchor="_Toc262501731" w:history="1">
            <w:r w:rsidR="00244AEA" w:rsidRPr="000D6C8F">
              <w:rPr>
                <w:rStyle w:val="Lienhypertexte"/>
                <w:noProof/>
              </w:rPr>
              <w:t>1-Introduction</w:t>
            </w:r>
            <w:r w:rsidR="00244AEA">
              <w:rPr>
                <w:noProof/>
                <w:webHidden/>
              </w:rPr>
              <w:tab/>
            </w:r>
            <w:r>
              <w:rPr>
                <w:noProof/>
                <w:webHidden/>
              </w:rPr>
              <w:fldChar w:fldCharType="begin"/>
            </w:r>
            <w:r w:rsidR="00244AEA">
              <w:rPr>
                <w:noProof/>
                <w:webHidden/>
              </w:rPr>
              <w:instrText xml:space="preserve"> PAGEREF _Toc262501731 \h </w:instrText>
            </w:r>
            <w:r>
              <w:rPr>
                <w:noProof/>
                <w:webHidden/>
              </w:rPr>
            </w:r>
            <w:r>
              <w:rPr>
                <w:noProof/>
                <w:webHidden/>
              </w:rPr>
              <w:fldChar w:fldCharType="separate"/>
            </w:r>
            <w:r w:rsidR="00244AEA">
              <w:rPr>
                <w:noProof/>
                <w:webHidden/>
              </w:rPr>
              <w:t>3</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32" w:history="1">
            <w:r w:rsidR="00244AEA" w:rsidRPr="000D6C8F">
              <w:rPr>
                <w:rStyle w:val="Lienhypertexte"/>
                <w:noProof/>
              </w:rPr>
              <w:t>1.1-Projet</w:t>
            </w:r>
            <w:r w:rsidR="00244AEA">
              <w:rPr>
                <w:noProof/>
                <w:webHidden/>
              </w:rPr>
              <w:tab/>
            </w:r>
            <w:r>
              <w:rPr>
                <w:noProof/>
                <w:webHidden/>
              </w:rPr>
              <w:fldChar w:fldCharType="begin"/>
            </w:r>
            <w:r w:rsidR="00244AEA">
              <w:rPr>
                <w:noProof/>
                <w:webHidden/>
              </w:rPr>
              <w:instrText xml:space="preserve"> PAGEREF _Toc262501732 \h </w:instrText>
            </w:r>
            <w:r>
              <w:rPr>
                <w:noProof/>
                <w:webHidden/>
              </w:rPr>
            </w:r>
            <w:r>
              <w:rPr>
                <w:noProof/>
                <w:webHidden/>
              </w:rPr>
              <w:fldChar w:fldCharType="separate"/>
            </w:r>
            <w:r w:rsidR="00244AEA">
              <w:rPr>
                <w:noProof/>
                <w:webHidden/>
              </w:rPr>
              <w:t>3</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33" w:history="1">
            <w:r w:rsidR="00244AEA" w:rsidRPr="000D6C8F">
              <w:rPr>
                <w:rStyle w:val="Lienhypertexte"/>
                <w:noProof/>
              </w:rPr>
              <w:t>1.2-plan du rapport</w:t>
            </w:r>
            <w:r w:rsidR="00244AEA">
              <w:rPr>
                <w:noProof/>
                <w:webHidden/>
              </w:rPr>
              <w:tab/>
            </w:r>
            <w:r>
              <w:rPr>
                <w:noProof/>
                <w:webHidden/>
              </w:rPr>
              <w:fldChar w:fldCharType="begin"/>
            </w:r>
            <w:r w:rsidR="00244AEA">
              <w:rPr>
                <w:noProof/>
                <w:webHidden/>
              </w:rPr>
              <w:instrText xml:space="preserve"> PAGEREF _Toc262501733 \h </w:instrText>
            </w:r>
            <w:r>
              <w:rPr>
                <w:noProof/>
                <w:webHidden/>
              </w:rPr>
            </w:r>
            <w:r>
              <w:rPr>
                <w:noProof/>
                <w:webHidden/>
              </w:rPr>
              <w:fldChar w:fldCharType="separate"/>
            </w:r>
            <w:r w:rsidR="00244AEA">
              <w:rPr>
                <w:noProof/>
                <w:webHidden/>
              </w:rPr>
              <w:t>3</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34" w:history="1">
            <w:r w:rsidR="00244AEA" w:rsidRPr="000D6C8F">
              <w:rPr>
                <w:rStyle w:val="Lienhypertexte"/>
                <w:noProof/>
              </w:rPr>
              <w:t>1.3-Organisation</w:t>
            </w:r>
            <w:r w:rsidR="00244AEA">
              <w:rPr>
                <w:noProof/>
                <w:webHidden/>
              </w:rPr>
              <w:tab/>
            </w:r>
            <w:r>
              <w:rPr>
                <w:noProof/>
                <w:webHidden/>
              </w:rPr>
              <w:fldChar w:fldCharType="begin"/>
            </w:r>
            <w:r w:rsidR="00244AEA">
              <w:rPr>
                <w:noProof/>
                <w:webHidden/>
              </w:rPr>
              <w:instrText xml:space="preserve"> PAGEREF _Toc262501734 \h </w:instrText>
            </w:r>
            <w:r>
              <w:rPr>
                <w:noProof/>
                <w:webHidden/>
              </w:rPr>
            </w:r>
            <w:r>
              <w:rPr>
                <w:noProof/>
                <w:webHidden/>
              </w:rPr>
              <w:fldChar w:fldCharType="separate"/>
            </w:r>
            <w:r w:rsidR="00244AEA">
              <w:rPr>
                <w:noProof/>
                <w:webHidden/>
              </w:rPr>
              <w:t>3</w:t>
            </w:r>
            <w:r>
              <w:rPr>
                <w:noProof/>
                <w:webHidden/>
              </w:rPr>
              <w:fldChar w:fldCharType="end"/>
            </w:r>
          </w:hyperlink>
        </w:p>
        <w:p w:rsidR="00244AEA" w:rsidRDefault="00D12E8E">
          <w:pPr>
            <w:pStyle w:val="TM1"/>
            <w:tabs>
              <w:tab w:val="right" w:leader="dot" w:pos="9062"/>
            </w:tabs>
            <w:rPr>
              <w:rFonts w:eastAsiaTheme="minorEastAsia"/>
              <w:noProof/>
              <w:lang w:eastAsia="fr-FR"/>
            </w:rPr>
          </w:pPr>
          <w:hyperlink w:anchor="_Toc262501735" w:history="1">
            <w:r w:rsidR="00244AEA" w:rsidRPr="000D6C8F">
              <w:rPr>
                <w:rStyle w:val="Lienhypertexte"/>
                <w:noProof/>
              </w:rPr>
              <w:t>2-Mise en place des Graphes</w:t>
            </w:r>
            <w:r w:rsidR="00244AEA">
              <w:rPr>
                <w:noProof/>
                <w:webHidden/>
              </w:rPr>
              <w:tab/>
            </w:r>
            <w:r>
              <w:rPr>
                <w:noProof/>
                <w:webHidden/>
              </w:rPr>
              <w:fldChar w:fldCharType="begin"/>
            </w:r>
            <w:r w:rsidR="00244AEA">
              <w:rPr>
                <w:noProof/>
                <w:webHidden/>
              </w:rPr>
              <w:instrText xml:space="preserve"> PAGEREF _Toc262501735 \h </w:instrText>
            </w:r>
            <w:r>
              <w:rPr>
                <w:noProof/>
                <w:webHidden/>
              </w:rPr>
            </w:r>
            <w:r>
              <w:rPr>
                <w:noProof/>
                <w:webHidden/>
              </w:rPr>
              <w:fldChar w:fldCharType="separate"/>
            </w:r>
            <w:r w:rsidR="00244AEA">
              <w:rPr>
                <w:noProof/>
                <w:webHidden/>
              </w:rPr>
              <w:t>5</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36" w:history="1">
            <w:r w:rsidR="00244AEA" w:rsidRPr="000D6C8F">
              <w:rPr>
                <w:rStyle w:val="Lienhypertexte"/>
                <w:noProof/>
              </w:rPr>
              <w:t>2.1-Le type Matrix</w:t>
            </w:r>
            <w:r w:rsidR="00244AEA">
              <w:rPr>
                <w:noProof/>
                <w:webHidden/>
              </w:rPr>
              <w:tab/>
            </w:r>
            <w:r>
              <w:rPr>
                <w:noProof/>
                <w:webHidden/>
              </w:rPr>
              <w:fldChar w:fldCharType="begin"/>
            </w:r>
            <w:r w:rsidR="00244AEA">
              <w:rPr>
                <w:noProof/>
                <w:webHidden/>
              </w:rPr>
              <w:instrText xml:space="preserve"> PAGEREF _Toc262501736 \h </w:instrText>
            </w:r>
            <w:r>
              <w:rPr>
                <w:noProof/>
                <w:webHidden/>
              </w:rPr>
            </w:r>
            <w:r>
              <w:rPr>
                <w:noProof/>
                <w:webHidden/>
              </w:rPr>
              <w:fldChar w:fldCharType="separate"/>
            </w:r>
            <w:r w:rsidR="00244AEA">
              <w:rPr>
                <w:noProof/>
                <w:webHidden/>
              </w:rPr>
              <w:t>5</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37" w:history="1">
            <w:r w:rsidR="00244AEA" w:rsidRPr="000D6C8F">
              <w:rPr>
                <w:rStyle w:val="Lienhypertexte"/>
                <w:noProof/>
              </w:rPr>
              <w:t>2.1.1-Introduction</w:t>
            </w:r>
            <w:r w:rsidR="00244AEA">
              <w:rPr>
                <w:noProof/>
                <w:webHidden/>
              </w:rPr>
              <w:tab/>
            </w:r>
            <w:r>
              <w:rPr>
                <w:noProof/>
                <w:webHidden/>
              </w:rPr>
              <w:fldChar w:fldCharType="begin"/>
            </w:r>
            <w:r w:rsidR="00244AEA">
              <w:rPr>
                <w:noProof/>
                <w:webHidden/>
              </w:rPr>
              <w:instrText xml:space="preserve"> PAGEREF _Toc262501737 \h </w:instrText>
            </w:r>
            <w:r>
              <w:rPr>
                <w:noProof/>
                <w:webHidden/>
              </w:rPr>
            </w:r>
            <w:r>
              <w:rPr>
                <w:noProof/>
                <w:webHidden/>
              </w:rPr>
              <w:fldChar w:fldCharType="separate"/>
            </w:r>
            <w:r w:rsidR="00244AEA">
              <w:rPr>
                <w:noProof/>
                <w:webHidden/>
              </w:rPr>
              <w:t>5</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38" w:history="1">
            <w:r w:rsidR="00244AEA" w:rsidRPr="000D6C8F">
              <w:rPr>
                <w:rStyle w:val="Lienhypertexte"/>
                <w:noProof/>
              </w:rPr>
              <w:t>2.1.2-Conception</w:t>
            </w:r>
            <w:r w:rsidR="00244AEA">
              <w:rPr>
                <w:noProof/>
                <w:webHidden/>
              </w:rPr>
              <w:tab/>
            </w:r>
            <w:r>
              <w:rPr>
                <w:noProof/>
                <w:webHidden/>
              </w:rPr>
              <w:fldChar w:fldCharType="begin"/>
            </w:r>
            <w:r w:rsidR="00244AEA">
              <w:rPr>
                <w:noProof/>
                <w:webHidden/>
              </w:rPr>
              <w:instrText xml:space="preserve"> PAGEREF _Toc262501738 \h </w:instrText>
            </w:r>
            <w:r>
              <w:rPr>
                <w:noProof/>
                <w:webHidden/>
              </w:rPr>
            </w:r>
            <w:r>
              <w:rPr>
                <w:noProof/>
                <w:webHidden/>
              </w:rPr>
              <w:fldChar w:fldCharType="separate"/>
            </w:r>
            <w:r w:rsidR="00244AEA">
              <w:rPr>
                <w:noProof/>
                <w:webHidden/>
              </w:rPr>
              <w:t>5</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39" w:history="1">
            <w:r w:rsidR="00244AEA" w:rsidRPr="000D6C8F">
              <w:rPr>
                <w:rStyle w:val="Lienhypertexte"/>
                <w:noProof/>
              </w:rPr>
              <w:t>2.1.3-Implémentation</w:t>
            </w:r>
            <w:r w:rsidR="00244AEA">
              <w:rPr>
                <w:noProof/>
                <w:webHidden/>
              </w:rPr>
              <w:tab/>
            </w:r>
            <w:r>
              <w:rPr>
                <w:noProof/>
                <w:webHidden/>
              </w:rPr>
              <w:fldChar w:fldCharType="begin"/>
            </w:r>
            <w:r w:rsidR="00244AEA">
              <w:rPr>
                <w:noProof/>
                <w:webHidden/>
              </w:rPr>
              <w:instrText xml:space="preserve"> PAGEREF _Toc262501739 \h </w:instrText>
            </w:r>
            <w:r>
              <w:rPr>
                <w:noProof/>
                <w:webHidden/>
              </w:rPr>
            </w:r>
            <w:r>
              <w:rPr>
                <w:noProof/>
                <w:webHidden/>
              </w:rPr>
              <w:fldChar w:fldCharType="separate"/>
            </w:r>
            <w:r w:rsidR="00244AEA">
              <w:rPr>
                <w:noProof/>
                <w:webHidden/>
              </w:rPr>
              <w:t>6</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0" w:history="1">
            <w:r w:rsidR="00244AEA" w:rsidRPr="000D6C8F">
              <w:rPr>
                <w:rStyle w:val="Lienhypertexte"/>
                <w:noProof/>
              </w:rPr>
              <w:t>2.1.5-Conclusion</w:t>
            </w:r>
            <w:r w:rsidR="00244AEA">
              <w:rPr>
                <w:noProof/>
                <w:webHidden/>
              </w:rPr>
              <w:tab/>
            </w:r>
            <w:r>
              <w:rPr>
                <w:noProof/>
                <w:webHidden/>
              </w:rPr>
              <w:fldChar w:fldCharType="begin"/>
            </w:r>
            <w:r w:rsidR="00244AEA">
              <w:rPr>
                <w:noProof/>
                <w:webHidden/>
              </w:rPr>
              <w:instrText xml:space="preserve"> PAGEREF _Toc262501740 \h </w:instrText>
            </w:r>
            <w:r>
              <w:rPr>
                <w:noProof/>
                <w:webHidden/>
              </w:rPr>
            </w:r>
            <w:r>
              <w:rPr>
                <w:noProof/>
                <w:webHidden/>
              </w:rPr>
              <w:fldChar w:fldCharType="separate"/>
            </w:r>
            <w:r w:rsidR="00244AEA">
              <w:rPr>
                <w:noProof/>
                <w:webHidden/>
              </w:rPr>
              <w:t>6</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41" w:history="1">
            <w:r w:rsidR="00244AEA" w:rsidRPr="000D6C8F">
              <w:rPr>
                <w:rStyle w:val="Lienhypertexte"/>
                <w:noProof/>
              </w:rPr>
              <w:t xml:space="preserve">2.2-Le type Graphe </w:t>
            </w:r>
            <w:r w:rsidR="00244AEA" w:rsidRPr="000D6C8F">
              <w:rPr>
                <w:rStyle w:val="Lienhypertexte"/>
                <w:i/>
                <w:iCs/>
                <w:noProof/>
              </w:rPr>
              <w:t>(basée sur les Matrices)</w:t>
            </w:r>
            <w:r w:rsidR="00244AEA">
              <w:rPr>
                <w:noProof/>
                <w:webHidden/>
              </w:rPr>
              <w:tab/>
            </w:r>
            <w:r>
              <w:rPr>
                <w:noProof/>
                <w:webHidden/>
              </w:rPr>
              <w:fldChar w:fldCharType="begin"/>
            </w:r>
            <w:r w:rsidR="00244AEA">
              <w:rPr>
                <w:noProof/>
                <w:webHidden/>
              </w:rPr>
              <w:instrText xml:space="preserve"> PAGEREF _Toc262501741 \h </w:instrText>
            </w:r>
            <w:r>
              <w:rPr>
                <w:noProof/>
                <w:webHidden/>
              </w:rPr>
            </w:r>
            <w:r>
              <w:rPr>
                <w:noProof/>
                <w:webHidden/>
              </w:rPr>
              <w:fldChar w:fldCharType="separate"/>
            </w:r>
            <w:r w:rsidR="00244AEA">
              <w:rPr>
                <w:noProof/>
                <w:webHidden/>
              </w:rPr>
              <w:t>6</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2" w:history="1">
            <w:r w:rsidR="00244AEA" w:rsidRPr="000D6C8F">
              <w:rPr>
                <w:rStyle w:val="Lienhypertexte"/>
                <w:noProof/>
              </w:rPr>
              <w:t>2.2.1-Introduction</w:t>
            </w:r>
            <w:r w:rsidR="00244AEA">
              <w:rPr>
                <w:noProof/>
                <w:webHidden/>
              </w:rPr>
              <w:tab/>
            </w:r>
            <w:r>
              <w:rPr>
                <w:noProof/>
                <w:webHidden/>
              </w:rPr>
              <w:fldChar w:fldCharType="begin"/>
            </w:r>
            <w:r w:rsidR="00244AEA">
              <w:rPr>
                <w:noProof/>
                <w:webHidden/>
              </w:rPr>
              <w:instrText xml:space="preserve"> PAGEREF _Toc262501742 \h </w:instrText>
            </w:r>
            <w:r>
              <w:rPr>
                <w:noProof/>
                <w:webHidden/>
              </w:rPr>
            </w:r>
            <w:r>
              <w:rPr>
                <w:noProof/>
                <w:webHidden/>
              </w:rPr>
              <w:fldChar w:fldCharType="separate"/>
            </w:r>
            <w:r w:rsidR="00244AEA">
              <w:rPr>
                <w:noProof/>
                <w:webHidden/>
              </w:rPr>
              <w:t>6</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3" w:history="1">
            <w:r w:rsidR="00244AEA" w:rsidRPr="000D6C8F">
              <w:rPr>
                <w:rStyle w:val="Lienhypertexte"/>
                <w:noProof/>
              </w:rPr>
              <w:t>2.2.2-Conception et implémentation</w:t>
            </w:r>
            <w:r w:rsidR="00244AEA">
              <w:rPr>
                <w:noProof/>
                <w:webHidden/>
              </w:rPr>
              <w:tab/>
            </w:r>
            <w:r>
              <w:rPr>
                <w:noProof/>
                <w:webHidden/>
              </w:rPr>
              <w:fldChar w:fldCharType="begin"/>
            </w:r>
            <w:r w:rsidR="00244AEA">
              <w:rPr>
                <w:noProof/>
                <w:webHidden/>
              </w:rPr>
              <w:instrText xml:space="preserve"> PAGEREF _Toc262501743 \h </w:instrText>
            </w:r>
            <w:r>
              <w:rPr>
                <w:noProof/>
                <w:webHidden/>
              </w:rPr>
            </w:r>
            <w:r>
              <w:rPr>
                <w:noProof/>
                <w:webHidden/>
              </w:rPr>
              <w:fldChar w:fldCharType="separate"/>
            </w:r>
            <w:r w:rsidR="00244AEA">
              <w:rPr>
                <w:noProof/>
                <w:webHidden/>
              </w:rPr>
              <w:t>6</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4" w:history="1">
            <w:r w:rsidR="00244AEA" w:rsidRPr="000D6C8F">
              <w:rPr>
                <w:rStyle w:val="Lienhypertexte"/>
                <w:noProof/>
              </w:rPr>
              <w:t>2.2.3-Conclusion</w:t>
            </w:r>
            <w:r w:rsidR="00244AEA">
              <w:rPr>
                <w:noProof/>
                <w:webHidden/>
              </w:rPr>
              <w:tab/>
            </w:r>
            <w:r>
              <w:rPr>
                <w:noProof/>
                <w:webHidden/>
              </w:rPr>
              <w:fldChar w:fldCharType="begin"/>
            </w:r>
            <w:r w:rsidR="00244AEA">
              <w:rPr>
                <w:noProof/>
                <w:webHidden/>
              </w:rPr>
              <w:instrText xml:space="preserve"> PAGEREF _Toc262501744 \h </w:instrText>
            </w:r>
            <w:r>
              <w:rPr>
                <w:noProof/>
                <w:webHidden/>
              </w:rPr>
            </w:r>
            <w:r>
              <w:rPr>
                <w:noProof/>
                <w:webHidden/>
              </w:rPr>
              <w:fldChar w:fldCharType="separate"/>
            </w:r>
            <w:r w:rsidR="00244AEA">
              <w:rPr>
                <w:noProof/>
                <w:webHidden/>
              </w:rPr>
              <w:t>7</w:t>
            </w:r>
            <w:r>
              <w:rPr>
                <w:noProof/>
                <w:webHidden/>
              </w:rPr>
              <w:fldChar w:fldCharType="end"/>
            </w:r>
          </w:hyperlink>
        </w:p>
        <w:p w:rsidR="00244AEA" w:rsidRDefault="00D12E8E">
          <w:pPr>
            <w:pStyle w:val="TM1"/>
            <w:tabs>
              <w:tab w:val="right" w:leader="dot" w:pos="9062"/>
            </w:tabs>
            <w:rPr>
              <w:rFonts w:eastAsiaTheme="minorEastAsia"/>
              <w:noProof/>
              <w:lang w:eastAsia="fr-FR"/>
            </w:rPr>
          </w:pPr>
          <w:hyperlink w:anchor="_Toc262501745" w:history="1">
            <w:r w:rsidR="00244AEA" w:rsidRPr="000D6C8F">
              <w:rPr>
                <w:rStyle w:val="Lienhypertexte"/>
                <w:noProof/>
              </w:rPr>
              <w:t>3-Algoritmes</w:t>
            </w:r>
            <w:r w:rsidR="00244AEA">
              <w:rPr>
                <w:noProof/>
                <w:webHidden/>
              </w:rPr>
              <w:tab/>
            </w:r>
            <w:r>
              <w:rPr>
                <w:noProof/>
                <w:webHidden/>
              </w:rPr>
              <w:fldChar w:fldCharType="begin"/>
            </w:r>
            <w:r w:rsidR="00244AEA">
              <w:rPr>
                <w:noProof/>
                <w:webHidden/>
              </w:rPr>
              <w:instrText xml:space="preserve"> PAGEREF _Toc262501745 \h </w:instrText>
            </w:r>
            <w:r>
              <w:rPr>
                <w:noProof/>
                <w:webHidden/>
              </w:rPr>
            </w:r>
            <w:r>
              <w:rPr>
                <w:noProof/>
                <w:webHidden/>
              </w:rPr>
              <w:fldChar w:fldCharType="separate"/>
            </w:r>
            <w:r w:rsidR="00244AEA">
              <w:rPr>
                <w:noProof/>
                <w:webHidden/>
              </w:rPr>
              <w:t>8</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46" w:history="1">
            <w:r w:rsidR="00244AEA" w:rsidRPr="000D6C8F">
              <w:rPr>
                <w:rStyle w:val="Lienhypertexte"/>
                <w:noProof/>
              </w:rPr>
              <w:t>3.1-Welsh-Powell</w:t>
            </w:r>
            <w:r w:rsidR="00244AEA">
              <w:rPr>
                <w:noProof/>
                <w:webHidden/>
              </w:rPr>
              <w:tab/>
            </w:r>
            <w:r>
              <w:rPr>
                <w:noProof/>
                <w:webHidden/>
              </w:rPr>
              <w:fldChar w:fldCharType="begin"/>
            </w:r>
            <w:r w:rsidR="00244AEA">
              <w:rPr>
                <w:noProof/>
                <w:webHidden/>
              </w:rPr>
              <w:instrText xml:space="preserve"> PAGEREF _Toc262501746 \h </w:instrText>
            </w:r>
            <w:r>
              <w:rPr>
                <w:noProof/>
                <w:webHidden/>
              </w:rPr>
            </w:r>
            <w:r>
              <w:rPr>
                <w:noProof/>
                <w:webHidden/>
              </w:rPr>
              <w:fldChar w:fldCharType="separate"/>
            </w:r>
            <w:r w:rsidR="00244AEA">
              <w:rPr>
                <w:noProof/>
                <w:webHidden/>
              </w:rPr>
              <w:t>8</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7" w:history="1">
            <w:r w:rsidR="00244AEA" w:rsidRPr="000D6C8F">
              <w:rPr>
                <w:rStyle w:val="Lienhypertexte"/>
                <w:noProof/>
              </w:rPr>
              <w:t>3.1.1-Introduction</w:t>
            </w:r>
            <w:r w:rsidR="00244AEA">
              <w:rPr>
                <w:noProof/>
                <w:webHidden/>
              </w:rPr>
              <w:tab/>
            </w:r>
            <w:r>
              <w:rPr>
                <w:noProof/>
                <w:webHidden/>
              </w:rPr>
              <w:fldChar w:fldCharType="begin"/>
            </w:r>
            <w:r w:rsidR="00244AEA">
              <w:rPr>
                <w:noProof/>
                <w:webHidden/>
              </w:rPr>
              <w:instrText xml:space="preserve"> PAGEREF _Toc262501747 \h </w:instrText>
            </w:r>
            <w:r>
              <w:rPr>
                <w:noProof/>
                <w:webHidden/>
              </w:rPr>
            </w:r>
            <w:r>
              <w:rPr>
                <w:noProof/>
                <w:webHidden/>
              </w:rPr>
              <w:fldChar w:fldCharType="separate"/>
            </w:r>
            <w:r w:rsidR="00244AEA">
              <w:rPr>
                <w:noProof/>
                <w:webHidden/>
              </w:rPr>
              <w:t>8</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8" w:history="1">
            <w:r w:rsidR="00244AEA" w:rsidRPr="000D6C8F">
              <w:rPr>
                <w:rStyle w:val="Lienhypertexte"/>
                <w:noProof/>
              </w:rPr>
              <w:t>3.1.2-conception</w:t>
            </w:r>
            <w:r w:rsidR="00244AEA">
              <w:rPr>
                <w:noProof/>
                <w:webHidden/>
              </w:rPr>
              <w:tab/>
            </w:r>
            <w:r>
              <w:rPr>
                <w:noProof/>
                <w:webHidden/>
              </w:rPr>
              <w:fldChar w:fldCharType="begin"/>
            </w:r>
            <w:r w:rsidR="00244AEA">
              <w:rPr>
                <w:noProof/>
                <w:webHidden/>
              </w:rPr>
              <w:instrText xml:space="preserve"> PAGEREF _Toc262501748 \h </w:instrText>
            </w:r>
            <w:r>
              <w:rPr>
                <w:noProof/>
                <w:webHidden/>
              </w:rPr>
            </w:r>
            <w:r>
              <w:rPr>
                <w:noProof/>
                <w:webHidden/>
              </w:rPr>
              <w:fldChar w:fldCharType="separate"/>
            </w:r>
            <w:r w:rsidR="00244AEA">
              <w:rPr>
                <w:noProof/>
                <w:webHidden/>
              </w:rPr>
              <w:t>8</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49" w:history="1">
            <w:r w:rsidR="00244AEA" w:rsidRPr="000D6C8F">
              <w:rPr>
                <w:rStyle w:val="Lienhypertexte"/>
                <w:noProof/>
              </w:rPr>
              <w:t>3.1.3-Implémentation</w:t>
            </w:r>
            <w:r w:rsidR="00244AEA">
              <w:rPr>
                <w:noProof/>
                <w:webHidden/>
              </w:rPr>
              <w:tab/>
            </w:r>
            <w:r>
              <w:rPr>
                <w:noProof/>
                <w:webHidden/>
              </w:rPr>
              <w:fldChar w:fldCharType="begin"/>
            </w:r>
            <w:r w:rsidR="00244AEA">
              <w:rPr>
                <w:noProof/>
                <w:webHidden/>
              </w:rPr>
              <w:instrText xml:space="preserve"> PAGEREF _Toc262501749 \h </w:instrText>
            </w:r>
            <w:r>
              <w:rPr>
                <w:noProof/>
                <w:webHidden/>
              </w:rPr>
            </w:r>
            <w:r>
              <w:rPr>
                <w:noProof/>
                <w:webHidden/>
              </w:rPr>
              <w:fldChar w:fldCharType="separate"/>
            </w:r>
            <w:r w:rsidR="00244AEA">
              <w:rPr>
                <w:noProof/>
                <w:webHidden/>
              </w:rPr>
              <w:t>9</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0" w:history="1">
            <w:r w:rsidR="00244AEA" w:rsidRPr="000D6C8F">
              <w:rPr>
                <w:rStyle w:val="Lienhypertexte"/>
                <w:noProof/>
              </w:rPr>
              <w:t>3.1.4-Conclusion</w:t>
            </w:r>
            <w:r w:rsidR="00244AEA">
              <w:rPr>
                <w:noProof/>
                <w:webHidden/>
              </w:rPr>
              <w:tab/>
            </w:r>
            <w:r>
              <w:rPr>
                <w:noProof/>
                <w:webHidden/>
              </w:rPr>
              <w:fldChar w:fldCharType="begin"/>
            </w:r>
            <w:r w:rsidR="00244AEA">
              <w:rPr>
                <w:noProof/>
                <w:webHidden/>
              </w:rPr>
              <w:instrText xml:space="preserve"> PAGEREF _Toc262501750 \h </w:instrText>
            </w:r>
            <w:r>
              <w:rPr>
                <w:noProof/>
                <w:webHidden/>
              </w:rPr>
            </w:r>
            <w:r>
              <w:rPr>
                <w:noProof/>
                <w:webHidden/>
              </w:rPr>
              <w:fldChar w:fldCharType="separate"/>
            </w:r>
            <w:r w:rsidR="00244AEA">
              <w:rPr>
                <w:noProof/>
                <w:webHidden/>
              </w:rPr>
              <w:t>10</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51" w:history="1">
            <w:r w:rsidR="00244AEA" w:rsidRPr="000D6C8F">
              <w:rPr>
                <w:rStyle w:val="Lienhypertexte"/>
                <w:noProof/>
              </w:rPr>
              <w:t>3.2-Dijkstra</w:t>
            </w:r>
            <w:r w:rsidR="00244AEA">
              <w:rPr>
                <w:noProof/>
                <w:webHidden/>
              </w:rPr>
              <w:tab/>
            </w:r>
            <w:r>
              <w:rPr>
                <w:noProof/>
                <w:webHidden/>
              </w:rPr>
              <w:fldChar w:fldCharType="begin"/>
            </w:r>
            <w:r w:rsidR="00244AEA">
              <w:rPr>
                <w:noProof/>
                <w:webHidden/>
              </w:rPr>
              <w:instrText xml:space="preserve"> PAGEREF _Toc262501751 \h </w:instrText>
            </w:r>
            <w:r>
              <w:rPr>
                <w:noProof/>
                <w:webHidden/>
              </w:rPr>
            </w:r>
            <w:r>
              <w:rPr>
                <w:noProof/>
                <w:webHidden/>
              </w:rPr>
              <w:fldChar w:fldCharType="separate"/>
            </w:r>
            <w:r w:rsidR="00244AEA">
              <w:rPr>
                <w:noProof/>
                <w:webHidden/>
              </w:rPr>
              <w:t>11</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2" w:history="1">
            <w:r w:rsidR="00244AEA" w:rsidRPr="000D6C8F">
              <w:rPr>
                <w:rStyle w:val="Lienhypertexte"/>
                <w:noProof/>
              </w:rPr>
              <w:t>3.2.1-Introduction</w:t>
            </w:r>
            <w:r w:rsidR="00244AEA">
              <w:rPr>
                <w:noProof/>
                <w:webHidden/>
              </w:rPr>
              <w:tab/>
            </w:r>
            <w:r>
              <w:rPr>
                <w:noProof/>
                <w:webHidden/>
              </w:rPr>
              <w:fldChar w:fldCharType="begin"/>
            </w:r>
            <w:r w:rsidR="00244AEA">
              <w:rPr>
                <w:noProof/>
                <w:webHidden/>
              </w:rPr>
              <w:instrText xml:space="preserve"> PAGEREF _Toc262501752 \h </w:instrText>
            </w:r>
            <w:r>
              <w:rPr>
                <w:noProof/>
                <w:webHidden/>
              </w:rPr>
            </w:r>
            <w:r>
              <w:rPr>
                <w:noProof/>
                <w:webHidden/>
              </w:rPr>
              <w:fldChar w:fldCharType="separate"/>
            </w:r>
            <w:r w:rsidR="00244AEA">
              <w:rPr>
                <w:noProof/>
                <w:webHidden/>
              </w:rPr>
              <w:t>11</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3" w:history="1">
            <w:r w:rsidR="00244AEA" w:rsidRPr="000D6C8F">
              <w:rPr>
                <w:rStyle w:val="Lienhypertexte"/>
                <w:noProof/>
              </w:rPr>
              <w:t>3.2.2-Conception</w:t>
            </w:r>
            <w:r w:rsidR="00244AEA">
              <w:rPr>
                <w:noProof/>
                <w:webHidden/>
              </w:rPr>
              <w:tab/>
            </w:r>
            <w:r>
              <w:rPr>
                <w:noProof/>
                <w:webHidden/>
              </w:rPr>
              <w:fldChar w:fldCharType="begin"/>
            </w:r>
            <w:r w:rsidR="00244AEA">
              <w:rPr>
                <w:noProof/>
                <w:webHidden/>
              </w:rPr>
              <w:instrText xml:space="preserve"> PAGEREF _Toc262501753 \h </w:instrText>
            </w:r>
            <w:r>
              <w:rPr>
                <w:noProof/>
                <w:webHidden/>
              </w:rPr>
            </w:r>
            <w:r>
              <w:rPr>
                <w:noProof/>
                <w:webHidden/>
              </w:rPr>
              <w:fldChar w:fldCharType="separate"/>
            </w:r>
            <w:r w:rsidR="00244AEA">
              <w:rPr>
                <w:noProof/>
                <w:webHidden/>
              </w:rPr>
              <w:t>12</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4" w:history="1">
            <w:r w:rsidR="00244AEA" w:rsidRPr="000D6C8F">
              <w:rPr>
                <w:rStyle w:val="Lienhypertexte"/>
                <w:noProof/>
              </w:rPr>
              <w:t>3.2.3-Implémentation</w:t>
            </w:r>
            <w:r w:rsidR="00244AEA">
              <w:rPr>
                <w:noProof/>
                <w:webHidden/>
              </w:rPr>
              <w:tab/>
            </w:r>
            <w:r>
              <w:rPr>
                <w:noProof/>
                <w:webHidden/>
              </w:rPr>
              <w:fldChar w:fldCharType="begin"/>
            </w:r>
            <w:r w:rsidR="00244AEA">
              <w:rPr>
                <w:noProof/>
                <w:webHidden/>
              </w:rPr>
              <w:instrText xml:space="preserve"> PAGEREF _Toc262501754 \h </w:instrText>
            </w:r>
            <w:r>
              <w:rPr>
                <w:noProof/>
                <w:webHidden/>
              </w:rPr>
            </w:r>
            <w:r>
              <w:rPr>
                <w:noProof/>
                <w:webHidden/>
              </w:rPr>
              <w:fldChar w:fldCharType="separate"/>
            </w:r>
            <w:r w:rsidR="00244AEA">
              <w:rPr>
                <w:noProof/>
                <w:webHidden/>
              </w:rPr>
              <w:t>12</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5" w:history="1">
            <w:r w:rsidR="00244AEA" w:rsidRPr="000D6C8F">
              <w:rPr>
                <w:rStyle w:val="Lienhypertexte"/>
                <w:noProof/>
              </w:rPr>
              <w:t>3.2.3-Conclusion</w:t>
            </w:r>
            <w:r w:rsidR="00244AEA">
              <w:rPr>
                <w:noProof/>
                <w:webHidden/>
              </w:rPr>
              <w:tab/>
            </w:r>
            <w:r>
              <w:rPr>
                <w:noProof/>
                <w:webHidden/>
              </w:rPr>
              <w:fldChar w:fldCharType="begin"/>
            </w:r>
            <w:r w:rsidR="00244AEA">
              <w:rPr>
                <w:noProof/>
                <w:webHidden/>
              </w:rPr>
              <w:instrText xml:space="preserve"> PAGEREF _Toc262501755 \h </w:instrText>
            </w:r>
            <w:r>
              <w:rPr>
                <w:noProof/>
                <w:webHidden/>
              </w:rPr>
            </w:r>
            <w:r>
              <w:rPr>
                <w:noProof/>
                <w:webHidden/>
              </w:rPr>
              <w:fldChar w:fldCharType="separate"/>
            </w:r>
            <w:r w:rsidR="00244AEA">
              <w:rPr>
                <w:noProof/>
                <w:webHidden/>
              </w:rPr>
              <w:t>12</w:t>
            </w:r>
            <w:r>
              <w:rPr>
                <w:noProof/>
                <w:webHidden/>
              </w:rPr>
              <w:fldChar w:fldCharType="end"/>
            </w:r>
          </w:hyperlink>
        </w:p>
        <w:p w:rsidR="00244AEA" w:rsidRDefault="00D12E8E">
          <w:pPr>
            <w:pStyle w:val="TM2"/>
            <w:tabs>
              <w:tab w:val="right" w:leader="dot" w:pos="9062"/>
            </w:tabs>
            <w:rPr>
              <w:rFonts w:eastAsiaTheme="minorEastAsia"/>
              <w:noProof/>
              <w:lang w:eastAsia="fr-FR"/>
            </w:rPr>
          </w:pPr>
          <w:hyperlink w:anchor="_Toc262501756" w:history="1">
            <w:r w:rsidR="00244AEA" w:rsidRPr="000D6C8F">
              <w:rPr>
                <w:rStyle w:val="Lienhypertexte"/>
                <w:noProof/>
              </w:rPr>
              <w:t>3.3-Little</w:t>
            </w:r>
            <w:r w:rsidR="00244AEA">
              <w:rPr>
                <w:noProof/>
                <w:webHidden/>
              </w:rPr>
              <w:tab/>
            </w:r>
            <w:r>
              <w:rPr>
                <w:noProof/>
                <w:webHidden/>
              </w:rPr>
              <w:fldChar w:fldCharType="begin"/>
            </w:r>
            <w:r w:rsidR="00244AEA">
              <w:rPr>
                <w:noProof/>
                <w:webHidden/>
              </w:rPr>
              <w:instrText xml:space="preserve"> PAGEREF _Toc262501756 \h </w:instrText>
            </w:r>
            <w:r>
              <w:rPr>
                <w:noProof/>
                <w:webHidden/>
              </w:rPr>
            </w:r>
            <w:r>
              <w:rPr>
                <w:noProof/>
                <w:webHidden/>
              </w:rPr>
              <w:fldChar w:fldCharType="separate"/>
            </w:r>
            <w:r w:rsidR="00244AEA">
              <w:rPr>
                <w:noProof/>
                <w:webHidden/>
              </w:rPr>
              <w:t>13</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7" w:history="1">
            <w:r w:rsidR="00244AEA" w:rsidRPr="000D6C8F">
              <w:rPr>
                <w:rStyle w:val="Lienhypertexte"/>
                <w:noProof/>
              </w:rPr>
              <w:t>3.3.1-Introduction</w:t>
            </w:r>
            <w:r w:rsidR="00244AEA">
              <w:rPr>
                <w:noProof/>
                <w:webHidden/>
              </w:rPr>
              <w:tab/>
            </w:r>
            <w:r>
              <w:rPr>
                <w:noProof/>
                <w:webHidden/>
              </w:rPr>
              <w:fldChar w:fldCharType="begin"/>
            </w:r>
            <w:r w:rsidR="00244AEA">
              <w:rPr>
                <w:noProof/>
                <w:webHidden/>
              </w:rPr>
              <w:instrText xml:space="preserve"> PAGEREF _Toc262501757 \h </w:instrText>
            </w:r>
            <w:r>
              <w:rPr>
                <w:noProof/>
                <w:webHidden/>
              </w:rPr>
            </w:r>
            <w:r>
              <w:rPr>
                <w:noProof/>
                <w:webHidden/>
              </w:rPr>
              <w:fldChar w:fldCharType="separate"/>
            </w:r>
            <w:r w:rsidR="00244AEA">
              <w:rPr>
                <w:noProof/>
                <w:webHidden/>
              </w:rPr>
              <w:t>13</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8" w:history="1">
            <w:r w:rsidR="00244AEA" w:rsidRPr="000D6C8F">
              <w:rPr>
                <w:rStyle w:val="Lienhypertexte"/>
                <w:noProof/>
              </w:rPr>
              <w:t>3.3.2-conception</w:t>
            </w:r>
            <w:r w:rsidR="00244AEA">
              <w:rPr>
                <w:noProof/>
                <w:webHidden/>
              </w:rPr>
              <w:tab/>
            </w:r>
            <w:r>
              <w:rPr>
                <w:noProof/>
                <w:webHidden/>
              </w:rPr>
              <w:fldChar w:fldCharType="begin"/>
            </w:r>
            <w:r w:rsidR="00244AEA">
              <w:rPr>
                <w:noProof/>
                <w:webHidden/>
              </w:rPr>
              <w:instrText xml:space="preserve"> PAGEREF _Toc262501758 \h </w:instrText>
            </w:r>
            <w:r>
              <w:rPr>
                <w:noProof/>
                <w:webHidden/>
              </w:rPr>
            </w:r>
            <w:r>
              <w:rPr>
                <w:noProof/>
                <w:webHidden/>
              </w:rPr>
              <w:fldChar w:fldCharType="separate"/>
            </w:r>
            <w:r w:rsidR="00244AEA">
              <w:rPr>
                <w:noProof/>
                <w:webHidden/>
              </w:rPr>
              <w:t>13</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59" w:history="1">
            <w:r w:rsidR="00244AEA" w:rsidRPr="000D6C8F">
              <w:rPr>
                <w:rStyle w:val="Lienhypertexte"/>
                <w:noProof/>
              </w:rPr>
              <w:t>3.3.3-Implémentation</w:t>
            </w:r>
            <w:r w:rsidR="00244AEA">
              <w:rPr>
                <w:noProof/>
                <w:webHidden/>
              </w:rPr>
              <w:tab/>
            </w:r>
            <w:r>
              <w:rPr>
                <w:noProof/>
                <w:webHidden/>
              </w:rPr>
              <w:fldChar w:fldCharType="begin"/>
            </w:r>
            <w:r w:rsidR="00244AEA">
              <w:rPr>
                <w:noProof/>
                <w:webHidden/>
              </w:rPr>
              <w:instrText xml:space="preserve"> PAGEREF _Toc262501759 \h </w:instrText>
            </w:r>
            <w:r>
              <w:rPr>
                <w:noProof/>
                <w:webHidden/>
              </w:rPr>
            </w:r>
            <w:r>
              <w:rPr>
                <w:noProof/>
                <w:webHidden/>
              </w:rPr>
              <w:fldChar w:fldCharType="separate"/>
            </w:r>
            <w:r w:rsidR="00244AEA">
              <w:rPr>
                <w:noProof/>
                <w:webHidden/>
              </w:rPr>
              <w:t>14</w:t>
            </w:r>
            <w:r>
              <w:rPr>
                <w:noProof/>
                <w:webHidden/>
              </w:rPr>
              <w:fldChar w:fldCharType="end"/>
            </w:r>
          </w:hyperlink>
        </w:p>
        <w:p w:rsidR="00244AEA" w:rsidRDefault="00D12E8E">
          <w:pPr>
            <w:pStyle w:val="TM3"/>
            <w:tabs>
              <w:tab w:val="right" w:leader="dot" w:pos="9062"/>
            </w:tabs>
            <w:rPr>
              <w:rFonts w:eastAsiaTheme="minorEastAsia"/>
              <w:noProof/>
              <w:lang w:eastAsia="fr-FR"/>
            </w:rPr>
          </w:pPr>
          <w:hyperlink w:anchor="_Toc262501760" w:history="1">
            <w:r w:rsidR="00244AEA" w:rsidRPr="000D6C8F">
              <w:rPr>
                <w:rStyle w:val="Lienhypertexte"/>
                <w:noProof/>
              </w:rPr>
              <w:t>3.3.4-Conclusion</w:t>
            </w:r>
            <w:r w:rsidR="00244AEA">
              <w:rPr>
                <w:noProof/>
                <w:webHidden/>
              </w:rPr>
              <w:tab/>
            </w:r>
            <w:r>
              <w:rPr>
                <w:noProof/>
                <w:webHidden/>
              </w:rPr>
              <w:fldChar w:fldCharType="begin"/>
            </w:r>
            <w:r w:rsidR="00244AEA">
              <w:rPr>
                <w:noProof/>
                <w:webHidden/>
              </w:rPr>
              <w:instrText xml:space="preserve"> PAGEREF _Toc262501760 \h </w:instrText>
            </w:r>
            <w:r>
              <w:rPr>
                <w:noProof/>
                <w:webHidden/>
              </w:rPr>
            </w:r>
            <w:r>
              <w:rPr>
                <w:noProof/>
                <w:webHidden/>
              </w:rPr>
              <w:fldChar w:fldCharType="separate"/>
            </w:r>
            <w:r w:rsidR="00244AEA">
              <w:rPr>
                <w:noProof/>
                <w:webHidden/>
              </w:rPr>
              <w:t>15</w:t>
            </w:r>
            <w:r>
              <w:rPr>
                <w:noProof/>
                <w:webHidden/>
              </w:rPr>
              <w:fldChar w:fldCharType="end"/>
            </w:r>
          </w:hyperlink>
        </w:p>
        <w:p w:rsidR="00244AEA" w:rsidRDefault="00D12E8E">
          <w:pPr>
            <w:pStyle w:val="TM1"/>
            <w:tabs>
              <w:tab w:val="right" w:leader="dot" w:pos="9062"/>
            </w:tabs>
            <w:rPr>
              <w:rFonts w:eastAsiaTheme="minorEastAsia"/>
              <w:noProof/>
              <w:lang w:eastAsia="fr-FR"/>
            </w:rPr>
          </w:pPr>
          <w:hyperlink w:anchor="_Toc262501761" w:history="1">
            <w:r w:rsidR="00244AEA" w:rsidRPr="000D6C8F">
              <w:rPr>
                <w:rStyle w:val="Lienhypertexte"/>
                <w:noProof/>
              </w:rPr>
              <w:t>4-Conclusion</w:t>
            </w:r>
            <w:r w:rsidR="00244AEA">
              <w:rPr>
                <w:noProof/>
                <w:webHidden/>
              </w:rPr>
              <w:tab/>
            </w:r>
            <w:r>
              <w:rPr>
                <w:noProof/>
                <w:webHidden/>
              </w:rPr>
              <w:fldChar w:fldCharType="begin"/>
            </w:r>
            <w:r w:rsidR="00244AEA">
              <w:rPr>
                <w:noProof/>
                <w:webHidden/>
              </w:rPr>
              <w:instrText xml:space="preserve"> PAGEREF _Toc262501761 \h </w:instrText>
            </w:r>
            <w:r>
              <w:rPr>
                <w:noProof/>
                <w:webHidden/>
              </w:rPr>
            </w:r>
            <w:r>
              <w:rPr>
                <w:noProof/>
                <w:webHidden/>
              </w:rPr>
              <w:fldChar w:fldCharType="separate"/>
            </w:r>
            <w:r w:rsidR="00244AEA">
              <w:rPr>
                <w:noProof/>
                <w:webHidden/>
              </w:rPr>
              <w:t>15</w:t>
            </w:r>
            <w:r>
              <w:rPr>
                <w:noProof/>
                <w:webHidden/>
              </w:rPr>
              <w:fldChar w:fldCharType="end"/>
            </w:r>
          </w:hyperlink>
        </w:p>
        <w:p w:rsidR="0095357D" w:rsidRDefault="00D12E8E">
          <w:r>
            <w:fldChar w:fldCharType="end"/>
          </w:r>
        </w:p>
      </w:sdtContent>
    </w:sdt>
    <w:p w:rsidR="00435661" w:rsidRDefault="00435661" w:rsidP="00DA1B2B">
      <w:pPr>
        <w:pStyle w:val="Sansinterligne"/>
        <w:outlineLvl w:val="0"/>
        <w:rPr>
          <w:b/>
          <w:sz w:val="36"/>
          <w:szCs w:val="24"/>
        </w:rPr>
      </w:pPr>
    </w:p>
    <w:p w:rsidR="00435661" w:rsidRDefault="00435661" w:rsidP="00DA1B2B">
      <w:pPr>
        <w:pStyle w:val="Sansinterligne"/>
        <w:outlineLvl w:val="0"/>
        <w:rPr>
          <w:b/>
          <w:sz w:val="36"/>
          <w:szCs w:val="24"/>
        </w:rPr>
      </w:pPr>
    </w:p>
    <w:p w:rsidR="00435661" w:rsidRDefault="00435661" w:rsidP="00DA1B2B">
      <w:pPr>
        <w:pStyle w:val="Sansinterligne"/>
        <w:outlineLvl w:val="0"/>
        <w:rPr>
          <w:b/>
          <w:sz w:val="36"/>
          <w:szCs w:val="24"/>
        </w:rPr>
      </w:pPr>
    </w:p>
    <w:p w:rsidR="00435661" w:rsidRDefault="00435661" w:rsidP="00DA1B2B">
      <w:pPr>
        <w:pStyle w:val="Sansinterligne"/>
        <w:outlineLvl w:val="0"/>
        <w:rPr>
          <w:b/>
          <w:sz w:val="36"/>
          <w:szCs w:val="24"/>
        </w:rPr>
      </w:pPr>
    </w:p>
    <w:p w:rsidR="00435661" w:rsidRDefault="00435661" w:rsidP="00DA1B2B">
      <w:pPr>
        <w:pStyle w:val="Sansinterligne"/>
        <w:outlineLvl w:val="0"/>
        <w:rPr>
          <w:b/>
          <w:sz w:val="36"/>
          <w:szCs w:val="24"/>
        </w:rPr>
      </w:pPr>
    </w:p>
    <w:p w:rsidR="00497DF1" w:rsidRDefault="00497DF1" w:rsidP="00DA1B2B">
      <w:pPr>
        <w:pStyle w:val="Sansinterligne"/>
        <w:outlineLvl w:val="0"/>
        <w:rPr>
          <w:b/>
          <w:sz w:val="36"/>
          <w:szCs w:val="24"/>
        </w:rPr>
      </w:pPr>
    </w:p>
    <w:p w:rsidR="00435661" w:rsidRDefault="00435661" w:rsidP="00DA1B2B">
      <w:pPr>
        <w:pStyle w:val="Sansinterligne"/>
        <w:outlineLvl w:val="0"/>
        <w:rPr>
          <w:b/>
          <w:sz w:val="36"/>
          <w:szCs w:val="24"/>
        </w:rPr>
      </w:pPr>
    </w:p>
    <w:p w:rsidR="00033288" w:rsidRPr="00E81B99" w:rsidRDefault="00BA60A5" w:rsidP="00857B70">
      <w:pPr>
        <w:pStyle w:val="Titre1"/>
      </w:pPr>
      <w:bookmarkStart w:id="0" w:name="_Toc262501731"/>
      <w:r w:rsidRPr="00E81B99">
        <w:t>1-Introduction</w:t>
      </w:r>
      <w:bookmarkEnd w:id="0"/>
    </w:p>
    <w:p w:rsidR="00BA60A5" w:rsidRDefault="00BA60A5" w:rsidP="00033288">
      <w:pPr>
        <w:pStyle w:val="Sansinterligne"/>
        <w:rPr>
          <w:sz w:val="24"/>
          <w:szCs w:val="24"/>
        </w:rPr>
      </w:pPr>
    </w:p>
    <w:p w:rsidR="00BA60A5" w:rsidRPr="00E81B99" w:rsidRDefault="00BA60A5" w:rsidP="00857B70">
      <w:pPr>
        <w:pStyle w:val="Titre2"/>
      </w:pPr>
      <w:r w:rsidRPr="00E81B99">
        <w:tab/>
      </w:r>
      <w:bookmarkStart w:id="1" w:name="_Toc262501732"/>
      <w:r w:rsidRPr="00E81B99">
        <w:t>1.1-</w:t>
      </w:r>
      <w:r w:rsidR="00DA1B2B" w:rsidRPr="00E81B99">
        <w:t>Projet</w:t>
      </w:r>
      <w:bookmarkEnd w:id="1"/>
      <w:r w:rsidR="00CE1553">
        <w:t xml:space="preserve"> </w:t>
      </w:r>
    </w:p>
    <w:p w:rsidR="00DA1B2B" w:rsidRDefault="00DA1B2B" w:rsidP="00033288">
      <w:pPr>
        <w:pStyle w:val="Sansinterligne"/>
        <w:rPr>
          <w:sz w:val="24"/>
          <w:szCs w:val="24"/>
        </w:rPr>
      </w:pPr>
    </w:p>
    <w:p w:rsidR="007B16E7" w:rsidRDefault="00DA1B2B" w:rsidP="007B16E7">
      <w:r>
        <w:tab/>
      </w:r>
      <w:r w:rsidR="007B16E7">
        <w:t>Dans le cadre de notre deuxième année à l'ISEN, nous devons réaliser un projet pluridisciplinaire par binôme.  Celui-ci devra proposer à l'utilisateur une application permettant de manipuler des graphes.</w:t>
      </w:r>
    </w:p>
    <w:p w:rsidR="00EB7586" w:rsidRDefault="007B16E7" w:rsidP="007B16E7">
      <w:r>
        <w:tab/>
        <w:t>Pour mener à bien ce projet nous allons devoir implémenter différents algorithmes capables d'intervenir sur des graphes que nous aurons modélisé précédemment grâce la puissance de la programmation orienté objet (POO) que nous offre le C++. Nous allons d'ailleurs utiliser l'une des méthodes de modélisation vue en cours pour concevoir nos propre matrices. Une fois tous les algorithmes fonctionnels ils pourront être mis en relation avec une interface WEB développée en parallèle.</w:t>
      </w:r>
      <w:r>
        <w:tab/>
      </w:r>
      <w:r w:rsidR="00EB7586">
        <w:tab/>
      </w:r>
    </w:p>
    <w:p w:rsidR="00DA1B2B" w:rsidRPr="00E81B99" w:rsidRDefault="00F64455" w:rsidP="00857B70">
      <w:pPr>
        <w:pStyle w:val="Titre2"/>
      </w:pPr>
      <w:r w:rsidRPr="00E81B99">
        <w:tab/>
      </w:r>
      <w:bookmarkStart w:id="2" w:name="_Toc262501733"/>
      <w:r w:rsidRPr="00E81B99">
        <w:t>1.2-plan du rapport</w:t>
      </w:r>
      <w:bookmarkEnd w:id="2"/>
    </w:p>
    <w:p w:rsidR="00F64455" w:rsidRDefault="00F64455" w:rsidP="00033288">
      <w:pPr>
        <w:pStyle w:val="Sansinterligne"/>
        <w:rPr>
          <w:sz w:val="24"/>
          <w:szCs w:val="24"/>
        </w:rPr>
      </w:pPr>
    </w:p>
    <w:p w:rsidR="00DA1B2B" w:rsidRDefault="00F64455" w:rsidP="00CB4DE4">
      <w:r>
        <w:tab/>
      </w:r>
      <w:r w:rsidR="007B16E7" w:rsidRPr="007B16E7">
        <w:t>Le rapport s'organisera en sous-partie résumant les différentes étapes du projet C++. Il doit permettre de suivre l'évolution du projet, chacune des sous partie donnera les objectifs à réaliser pour chaque soutenance, notre choix de conception, implémentation, conclusion et divers éléments permettant la description approfondie du travail réalisé.</w:t>
      </w:r>
    </w:p>
    <w:p w:rsidR="00E81B99" w:rsidRDefault="00E81B99" w:rsidP="00033288">
      <w:pPr>
        <w:pStyle w:val="Sansinterligne"/>
        <w:rPr>
          <w:sz w:val="24"/>
          <w:szCs w:val="24"/>
        </w:rPr>
      </w:pPr>
    </w:p>
    <w:p w:rsidR="00E81B99" w:rsidRDefault="00E81B99" w:rsidP="00857B70">
      <w:pPr>
        <w:pStyle w:val="Titre2"/>
      </w:pPr>
      <w:r w:rsidRPr="00E81B99">
        <w:tab/>
      </w:r>
      <w:bookmarkStart w:id="3" w:name="_Toc262501734"/>
      <w:r w:rsidRPr="00E81B99">
        <w:t>1.3-Organisation</w:t>
      </w:r>
      <w:bookmarkEnd w:id="3"/>
    </w:p>
    <w:p w:rsidR="00815B08" w:rsidRDefault="00815B08" w:rsidP="00033288">
      <w:pPr>
        <w:pStyle w:val="Sansinterligne"/>
        <w:rPr>
          <w:b/>
          <w:sz w:val="28"/>
          <w:szCs w:val="24"/>
        </w:rPr>
      </w:pPr>
    </w:p>
    <w:p w:rsidR="006A4E19" w:rsidRDefault="00815B08" w:rsidP="007B16E7">
      <w:r>
        <w:rPr>
          <w:b/>
          <w:sz w:val="28"/>
        </w:rPr>
        <w:tab/>
      </w:r>
      <w:r w:rsidR="007B16E7" w:rsidRPr="007B16E7">
        <w:t>La réalisation de ce projet s'étend sur 7 étapes qui doivent être atteintes a intervalle régulier pour nous permettre de ne pas prendre de retard et nous mener jusqu’à un projet fonctionnel respectant les spécifications données.</w:t>
      </w:r>
    </w:p>
    <w:p w:rsidR="00D96894" w:rsidRDefault="00D96894" w:rsidP="006A4E19">
      <w:pPr>
        <w:pStyle w:val="Sansinterligne"/>
        <w:rPr>
          <w:sz w:val="24"/>
          <w:szCs w:val="24"/>
        </w:rPr>
      </w:pPr>
    </w:p>
    <w:p w:rsidR="00D96894" w:rsidRDefault="00D96894" w:rsidP="006A4E19">
      <w:pPr>
        <w:pStyle w:val="Sansinterligne"/>
        <w:rPr>
          <w:sz w:val="24"/>
          <w:szCs w:val="24"/>
        </w:rPr>
      </w:pPr>
    </w:p>
    <w:p w:rsidR="009B4414" w:rsidRDefault="009B4414" w:rsidP="006A4E19">
      <w:pPr>
        <w:pStyle w:val="Sansinterligne"/>
        <w:rPr>
          <w:sz w:val="24"/>
          <w:szCs w:val="24"/>
        </w:rPr>
      </w:pPr>
    </w:p>
    <w:p w:rsidR="009B4414" w:rsidRDefault="005A1C45" w:rsidP="006A4E19">
      <w:pPr>
        <w:pStyle w:val="Sansinterligne"/>
        <w:rPr>
          <w:sz w:val="24"/>
          <w:szCs w:val="24"/>
        </w:rPr>
      </w:pPr>
      <w:r>
        <w:rPr>
          <w:noProof/>
          <w:sz w:val="24"/>
          <w:szCs w:val="24"/>
          <w:lang w:eastAsia="fr-FR"/>
        </w:rPr>
        <w:drawing>
          <wp:inline distT="0" distB="0" distL="0" distR="0">
            <wp:extent cx="5762625" cy="2447925"/>
            <wp:effectExtent l="1905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762625" cy="2447925"/>
                    </a:xfrm>
                    <a:prstGeom prst="rect">
                      <a:avLst/>
                    </a:prstGeom>
                    <a:noFill/>
                    <a:ln w="9525">
                      <a:noFill/>
                      <a:miter lim="800000"/>
                      <a:headEnd/>
                      <a:tailEnd/>
                    </a:ln>
                  </pic:spPr>
                </pic:pic>
              </a:graphicData>
            </a:graphic>
          </wp:inline>
        </w:drawing>
      </w:r>
    </w:p>
    <w:p w:rsidR="00BB3EDC" w:rsidRDefault="00BB3EDC" w:rsidP="006A4E19">
      <w:pPr>
        <w:pStyle w:val="Sansinterligne"/>
        <w:rPr>
          <w:sz w:val="24"/>
          <w:szCs w:val="24"/>
        </w:rPr>
      </w:pPr>
    </w:p>
    <w:p w:rsidR="00D96894" w:rsidRDefault="00D96894" w:rsidP="006A4E19">
      <w:pPr>
        <w:pStyle w:val="Sansinterligne"/>
        <w:rPr>
          <w:sz w:val="24"/>
          <w:szCs w:val="24"/>
        </w:rPr>
      </w:pPr>
    </w:p>
    <w:p w:rsidR="00D96894" w:rsidRDefault="00D96894" w:rsidP="006A4E19">
      <w:pPr>
        <w:pStyle w:val="Sansinterligne"/>
        <w:rPr>
          <w:sz w:val="24"/>
          <w:szCs w:val="24"/>
        </w:rPr>
      </w:pPr>
    </w:p>
    <w:p w:rsidR="00D96894" w:rsidRDefault="00D96894" w:rsidP="006A4E19">
      <w:pPr>
        <w:pStyle w:val="Sansinterligne"/>
        <w:rPr>
          <w:sz w:val="24"/>
          <w:szCs w:val="24"/>
        </w:rPr>
      </w:pPr>
    </w:p>
    <w:p w:rsidR="00D96894" w:rsidRDefault="00D96894" w:rsidP="006A4E19">
      <w:pPr>
        <w:pStyle w:val="Sansinterligne"/>
        <w:rPr>
          <w:sz w:val="24"/>
          <w:szCs w:val="24"/>
        </w:rPr>
      </w:pPr>
    </w:p>
    <w:p w:rsidR="00D96894" w:rsidRDefault="00D96894" w:rsidP="006A4E19">
      <w:pPr>
        <w:pStyle w:val="Sansinterligne"/>
        <w:rPr>
          <w:sz w:val="24"/>
          <w:szCs w:val="24"/>
        </w:rPr>
      </w:pPr>
    </w:p>
    <w:p w:rsidR="00BB3EDC" w:rsidRDefault="005A1C45" w:rsidP="00BB3EDC">
      <w:r>
        <w:rPr>
          <w:noProof/>
          <w:lang w:eastAsia="fr-FR"/>
        </w:rPr>
        <w:drawing>
          <wp:inline distT="0" distB="0" distL="0" distR="0">
            <wp:extent cx="5753100" cy="2476500"/>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753100" cy="2476500"/>
                    </a:xfrm>
                    <a:prstGeom prst="rect">
                      <a:avLst/>
                    </a:prstGeom>
                    <a:noFill/>
                    <a:ln w="9525">
                      <a:noFill/>
                      <a:miter lim="800000"/>
                      <a:headEnd/>
                      <a:tailEnd/>
                    </a:ln>
                  </pic:spPr>
                </pic:pic>
              </a:graphicData>
            </a:graphic>
          </wp:inline>
        </w:drawing>
      </w:r>
    </w:p>
    <w:p w:rsidR="00BB3EDC" w:rsidRDefault="00BB3EDC" w:rsidP="00BB3EDC"/>
    <w:p w:rsidR="00AB46A5" w:rsidRDefault="00AB46A5" w:rsidP="00BB3EDC"/>
    <w:p w:rsidR="00313259" w:rsidRDefault="00313259" w:rsidP="00BB3EDC"/>
    <w:p w:rsidR="00313259" w:rsidRDefault="00313259" w:rsidP="00BB3EDC"/>
    <w:p w:rsidR="00313259" w:rsidRDefault="00313259" w:rsidP="00BB3EDC"/>
    <w:p w:rsidR="00313259" w:rsidRDefault="00313259" w:rsidP="00BB3EDC"/>
    <w:p w:rsidR="00313259" w:rsidRDefault="00313259" w:rsidP="00BB3EDC"/>
    <w:p w:rsidR="00313259" w:rsidRDefault="00313259" w:rsidP="00BB3EDC"/>
    <w:p w:rsidR="00313259" w:rsidRDefault="00313259" w:rsidP="00BB3EDC"/>
    <w:p w:rsidR="006B259B" w:rsidRDefault="006B259B" w:rsidP="00BB3EDC"/>
    <w:p w:rsidR="006B259B" w:rsidRDefault="006B259B" w:rsidP="00BB3EDC"/>
    <w:p w:rsidR="006B259B" w:rsidRDefault="006B259B" w:rsidP="00BB3EDC"/>
    <w:p w:rsidR="00857B70" w:rsidRDefault="00857B70" w:rsidP="00647B5B">
      <w:pPr>
        <w:pStyle w:val="Titre1"/>
      </w:pPr>
      <w:bookmarkStart w:id="4" w:name="_Toc262501735"/>
      <w:r>
        <w:t>2-</w:t>
      </w:r>
      <w:r w:rsidR="00EB7586">
        <w:t>Mise en place des Graphes</w:t>
      </w:r>
      <w:bookmarkEnd w:id="4"/>
    </w:p>
    <w:p w:rsidR="00857B70" w:rsidRPr="00857B70" w:rsidRDefault="00857B70" w:rsidP="00647B5B">
      <w:pPr>
        <w:pStyle w:val="Titre2"/>
      </w:pPr>
      <w:r w:rsidRPr="00857B70">
        <w:tab/>
      </w:r>
      <w:bookmarkStart w:id="5" w:name="_Toc262501736"/>
      <w:r w:rsidRPr="00857B70">
        <w:t xml:space="preserve">2.1-Le type </w:t>
      </w:r>
      <w:r w:rsidR="00EB7586">
        <w:t>Matrix</w:t>
      </w:r>
      <w:bookmarkEnd w:id="5"/>
    </w:p>
    <w:p w:rsidR="00857B70" w:rsidRDefault="00857B70" w:rsidP="00647B5B">
      <w:pPr>
        <w:pStyle w:val="Titre3"/>
      </w:pPr>
      <w:r>
        <w:tab/>
      </w:r>
      <w:r>
        <w:tab/>
      </w:r>
      <w:bookmarkStart w:id="6" w:name="_Toc262501737"/>
      <w:r>
        <w:t>2.1.1-Introduction</w:t>
      </w:r>
      <w:bookmarkEnd w:id="6"/>
    </w:p>
    <w:p w:rsidR="00857B70" w:rsidRDefault="00857B70" w:rsidP="00857B70"/>
    <w:p w:rsidR="00F907BB" w:rsidRPr="00D96894" w:rsidRDefault="00F907BB" w:rsidP="00CB4DE4">
      <w:pPr>
        <w:rPr>
          <w:sz w:val="24"/>
          <w:szCs w:val="24"/>
        </w:rPr>
      </w:pPr>
      <w:r>
        <w:tab/>
      </w:r>
      <w:r w:rsidR="00676450" w:rsidRPr="00676450">
        <w:t>Pour pouvoir créer nos futurs graphes grâce aux méthodes que nous connaissons, il nous faut commencer par implémenter une classe Matrix. Nous utilisons donc l'avantage de la poo pour pouvoir évoluer dans notre projet. Cette classe Matrix sera l'une de nos fondation pour le type graphe.</w:t>
      </w:r>
    </w:p>
    <w:p w:rsidR="00857B70" w:rsidRDefault="00857B70" w:rsidP="00647B5B">
      <w:pPr>
        <w:pStyle w:val="Titre3"/>
      </w:pPr>
      <w:r>
        <w:tab/>
      </w:r>
      <w:r>
        <w:tab/>
      </w:r>
      <w:bookmarkStart w:id="7" w:name="_Toc262501738"/>
      <w:r>
        <w:t>2.1.2-Conception</w:t>
      </w:r>
      <w:bookmarkEnd w:id="7"/>
    </w:p>
    <w:p w:rsidR="00563338" w:rsidRDefault="00563338" w:rsidP="00563338"/>
    <w:p w:rsidR="00B42C9F" w:rsidRDefault="00563338" w:rsidP="0045719A">
      <w:r>
        <w:tab/>
      </w:r>
      <w:r w:rsidR="00B42C9F" w:rsidRPr="00B42C9F">
        <w:t>Nous avons tout d'abord pensé créer une classe Array, permettant de manipuler des tableaux unidimensionnels. Par manque de temps, nous avons délibérément choisi d'utiliser la classe vector de la librairie standard. Nous sommes conscient de ne pas respecter une des spécification, mais nous avons préféré ne pas perdre de temps sur la création d'une classe, d'autant plus que nous manipulons des tableaux depuis l'année dernière, cela ne nous aurait donc rien appris au niveau algorithmique. Quant à l'héritage &amp; cie, nous avons eu des TP dessus, et aurons l'occasion de réutiliser ces concepts dans la suite du projet.</w:t>
      </w:r>
    </w:p>
    <w:p w:rsidR="00B72BB8" w:rsidRPr="00563338" w:rsidRDefault="00B72BB8" w:rsidP="0045719A">
      <w:r>
        <w:t>Nous créons aussi une classe exception qui hérite de la classe exception standard, nous permettant de renvoyer des exceptions sur n'importe quels types d'erreurs.</w:t>
      </w:r>
    </w:p>
    <w:p w:rsidR="006E390D" w:rsidRPr="00D96894" w:rsidRDefault="00563338" w:rsidP="006E390D">
      <w:pPr>
        <w:rPr>
          <w:sz w:val="24"/>
          <w:szCs w:val="24"/>
        </w:rPr>
      </w:pPr>
      <w:r>
        <w:rPr>
          <w:noProof/>
          <w:sz w:val="24"/>
          <w:szCs w:val="24"/>
          <w:lang w:eastAsia="fr-FR"/>
        </w:rPr>
        <w:drawing>
          <wp:anchor distT="0" distB="0" distL="114300" distR="114300" simplePos="0" relativeHeight="251675648" behindDoc="0" locked="0" layoutInCell="1" allowOverlap="1">
            <wp:simplePos x="0" y="0"/>
            <wp:positionH relativeFrom="column">
              <wp:posOffset>18415</wp:posOffset>
            </wp:positionH>
            <wp:positionV relativeFrom="paragraph">
              <wp:posOffset>347980</wp:posOffset>
            </wp:positionV>
            <wp:extent cx="3411220" cy="4110990"/>
            <wp:effectExtent l="19050" t="0" r="0" b="0"/>
            <wp:wrapSquare wrapText="bothSides"/>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411220" cy="4110990"/>
                    </a:xfrm>
                    <a:prstGeom prst="rect">
                      <a:avLst/>
                    </a:prstGeom>
                    <a:noFill/>
                    <a:ln w="9525">
                      <a:noFill/>
                      <a:miter lim="800000"/>
                      <a:headEnd/>
                      <a:tailEnd/>
                    </a:ln>
                  </pic:spPr>
                </pic:pic>
              </a:graphicData>
            </a:graphic>
          </wp:anchor>
        </w:drawing>
      </w:r>
    </w:p>
    <w:p w:rsidR="00FB2364" w:rsidRDefault="006E390D" w:rsidP="0045719A">
      <w:r w:rsidRPr="00D96894">
        <w:tab/>
      </w:r>
      <w:r w:rsidR="00B72BB8">
        <w:t>La classe Matrix prend comme param</w:t>
      </w:r>
      <w:r w:rsidR="00FB2364">
        <w:t>è</w:t>
      </w:r>
      <w:r w:rsidR="00B72BB8">
        <w:t xml:space="preserve">tre </w:t>
      </w:r>
      <w:r w:rsidR="00FB2364">
        <w:t>une entité de la classe Array contenant les valeurs de la matrice.</w:t>
      </w:r>
    </w:p>
    <w:p w:rsidR="00FB2364" w:rsidRDefault="00FB2364" w:rsidP="0045719A">
      <w:r>
        <w:tab/>
        <w:t>rows et cols sont le nombres de ligne et colonne de la matrice .</w:t>
      </w:r>
    </w:p>
    <w:p w:rsidR="002B2727" w:rsidRDefault="002B2727" w:rsidP="006E390D">
      <w:pPr>
        <w:rPr>
          <w:sz w:val="24"/>
          <w:szCs w:val="24"/>
        </w:rPr>
      </w:pPr>
    </w:p>
    <w:p w:rsidR="00FB2364" w:rsidRDefault="00FB2364" w:rsidP="006E390D">
      <w:pPr>
        <w:rPr>
          <w:sz w:val="24"/>
          <w:szCs w:val="24"/>
        </w:rPr>
      </w:pPr>
    </w:p>
    <w:p w:rsidR="00FB2364" w:rsidRDefault="00FB2364" w:rsidP="006E390D">
      <w:pPr>
        <w:rPr>
          <w:sz w:val="24"/>
          <w:szCs w:val="24"/>
        </w:rPr>
      </w:pPr>
    </w:p>
    <w:p w:rsidR="00FB2364" w:rsidRDefault="00FB2364" w:rsidP="006E390D">
      <w:pPr>
        <w:rPr>
          <w:sz w:val="24"/>
          <w:szCs w:val="24"/>
        </w:rPr>
      </w:pPr>
    </w:p>
    <w:p w:rsidR="00FB2364" w:rsidRDefault="00FB2364" w:rsidP="006E390D">
      <w:pPr>
        <w:rPr>
          <w:sz w:val="24"/>
          <w:szCs w:val="24"/>
        </w:rPr>
      </w:pPr>
    </w:p>
    <w:p w:rsidR="00FB2364" w:rsidRDefault="00FB2364" w:rsidP="006E390D">
      <w:pPr>
        <w:rPr>
          <w:sz w:val="24"/>
          <w:szCs w:val="24"/>
        </w:rPr>
      </w:pPr>
    </w:p>
    <w:p w:rsidR="00FB2364" w:rsidRDefault="00FB2364" w:rsidP="006E390D">
      <w:pPr>
        <w:rPr>
          <w:sz w:val="24"/>
          <w:szCs w:val="24"/>
        </w:rPr>
      </w:pPr>
    </w:p>
    <w:p w:rsidR="00FB2364" w:rsidRDefault="00FB2364" w:rsidP="006E390D">
      <w:pPr>
        <w:rPr>
          <w:sz w:val="24"/>
          <w:szCs w:val="24"/>
        </w:rPr>
      </w:pPr>
    </w:p>
    <w:p w:rsidR="00FB2364" w:rsidRDefault="00FB2364" w:rsidP="006E390D">
      <w:pPr>
        <w:rPr>
          <w:sz w:val="24"/>
          <w:szCs w:val="24"/>
        </w:rPr>
      </w:pPr>
    </w:p>
    <w:p w:rsidR="00497DF1" w:rsidRDefault="00497DF1" w:rsidP="00210053">
      <w:pPr>
        <w:jc w:val="center"/>
      </w:pPr>
    </w:p>
    <w:p w:rsidR="00497DF1" w:rsidRDefault="00497DF1" w:rsidP="00210053">
      <w:pPr>
        <w:jc w:val="center"/>
      </w:pPr>
    </w:p>
    <w:p w:rsidR="00497DF1" w:rsidRDefault="00497DF1" w:rsidP="00210053">
      <w:pPr>
        <w:jc w:val="center"/>
      </w:pPr>
    </w:p>
    <w:p w:rsidR="0070386B" w:rsidRDefault="002E6F2A" w:rsidP="00647B5B">
      <w:pPr>
        <w:pStyle w:val="Titre3"/>
      </w:pPr>
      <w:r>
        <w:tab/>
      </w:r>
      <w:r>
        <w:tab/>
      </w:r>
      <w:bookmarkStart w:id="8" w:name="_Toc262501739"/>
      <w:r w:rsidR="00857B70">
        <w:t>2.1.3-Implémentation</w:t>
      </w:r>
      <w:bookmarkEnd w:id="8"/>
    </w:p>
    <w:p w:rsidR="002E6F2A" w:rsidRDefault="002E6F2A" w:rsidP="002E6F2A">
      <w:pPr>
        <w:rPr>
          <w:sz w:val="24"/>
        </w:rPr>
      </w:pPr>
      <w:r w:rsidRPr="00D96894">
        <w:rPr>
          <w:sz w:val="24"/>
        </w:rPr>
        <w:tab/>
      </w:r>
    </w:p>
    <w:p w:rsidR="00D96894" w:rsidRPr="00BE16BF" w:rsidRDefault="00FB2364" w:rsidP="0045719A">
      <w:r>
        <w:tab/>
        <w:t>Nous avons choisi de pouvoir stocker n'importe quel entité dans la classe Array en prév</w:t>
      </w:r>
      <w:r w:rsidR="00BE16BF">
        <w:t>ision de la création de graphe à</w:t>
      </w:r>
      <w:r>
        <w:t xml:space="preserve"> partir de matrice car nos graphe</w:t>
      </w:r>
      <w:r w:rsidR="00BE16BF">
        <w:t>s</w:t>
      </w:r>
      <w:r>
        <w:t xml:space="preserve"> seront représent</w:t>
      </w:r>
      <w:r w:rsidR="00BE16BF">
        <w:t>és</w:t>
      </w:r>
      <w:r>
        <w:t xml:space="preserve"> par des matrice</w:t>
      </w:r>
      <w:r w:rsidR="00BE16BF">
        <w:t>s</w:t>
      </w:r>
      <w:r>
        <w:t xml:space="preserve"> d'objet </w:t>
      </w:r>
      <w:r w:rsidR="00BE16BF">
        <w:t>tel que nœud ou arc.</w:t>
      </w:r>
    </w:p>
    <w:p w:rsidR="00C0239D" w:rsidRPr="00C0239D" w:rsidRDefault="00C0239D" w:rsidP="00D96894">
      <w:pPr>
        <w:rPr>
          <w:sz w:val="24"/>
        </w:rPr>
      </w:pPr>
    </w:p>
    <w:p w:rsidR="00857B70" w:rsidRDefault="00857B70" w:rsidP="00647B5B">
      <w:pPr>
        <w:pStyle w:val="Titre3"/>
      </w:pPr>
      <w:r>
        <w:tab/>
      </w:r>
      <w:r>
        <w:tab/>
      </w:r>
      <w:bookmarkStart w:id="9" w:name="_Toc262501740"/>
      <w:r>
        <w:t>2.1.5-Conclusion</w:t>
      </w:r>
      <w:bookmarkEnd w:id="9"/>
    </w:p>
    <w:p w:rsidR="00857B70" w:rsidRDefault="00857B70" w:rsidP="00BB3EDC"/>
    <w:p w:rsidR="0031091F" w:rsidRPr="0045719A" w:rsidRDefault="00857B70" w:rsidP="0045719A">
      <w:r w:rsidRPr="00AD59CC">
        <w:tab/>
      </w:r>
      <w:r w:rsidR="00BE16BF">
        <w:t xml:space="preserve">Le nouveau concept de Template vue en cour nous a permis de réaliser une classe </w:t>
      </w:r>
      <w:r w:rsidR="0045719A">
        <w:t xml:space="preserve">Matrice construite sur des grâce a une classe Array </w:t>
      </w:r>
      <w:r w:rsidR="00BE16BF">
        <w:t xml:space="preserve"> capable de contenir des objets come nous l'avions voulu il ne reste plus qu'à créer le type graphe à partir de ces fondations</w:t>
      </w:r>
    </w:p>
    <w:p w:rsidR="000107BF" w:rsidRDefault="000107BF" w:rsidP="00BB3EDC"/>
    <w:p w:rsidR="00B35BC9" w:rsidRDefault="00B35BC9" w:rsidP="00397936">
      <w:pPr>
        <w:pStyle w:val="Titre2"/>
        <w:rPr>
          <w:rFonts w:asciiTheme="minorHAnsi" w:eastAsiaTheme="minorHAnsi" w:hAnsiTheme="minorHAnsi" w:cstheme="minorBidi"/>
          <w:b w:val="0"/>
          <w:bCs w:val="0"/>
          <w:color w:val="auto"/>
          <w:sz w:val="22"/>
          <w:szCs w:val="22"/>
        </w:rPr>
      </w:pPr>
    </w:p>
    <w:p w:rsidR="009C5244" w:rsidRDefault="009C5244" w:rsidP="00397936">
      <w:pPr>
        <w:pStyle w:val="Titre2"/>
        <w:rPr>
          <w:rStyle w:val="Accentuation"/>
        </w:rPr>
      </w:pPr>
      <w:r>
        <w:tab/>
      </w:r>
      <w:bookmarkStart w:id="10" w:name="_Toc262501741"/>
      <w:r>
        <w:t>2.2-</w:t>
      </w:r>
      <w:r w:rsidR="0015109C">
        <w:t xml:space="preserve">Le type Graphe </w:t>
      </w:r>
      <w:r w:rsidR="0015109C" w:rsidRPr="0015109C">
        <w:rPr>
          <w:rStyle w:val="Accentuation"/>
        </w:rPr>
        <w:t>(basée sur les Matrices)</w:t>
      </w:r>
      <w:bookmarkEnd w:id="10"/>
    </w:p>
    <w:p w:rsidR="00244AEA" w:rsidRPr="00244AEA" w:rsidRDefault="00244AEA" w:rsidP="00244AEA"/>
    <w:p w:rsidR="009C5244" w:rsidRDefault="009C5244" w:rsidP="00397936">
      <w:pPr>
        <w:pStyle w:val="Titre3"/>
      </w:pPr>
      <w:r>
        <w:tab/>
      </w:r>
      <w:r>
        <w:tab/>
      </w:r>
      <w:bookmarkStart w:id="11" w:name="_Toc262501742"/>
      <w:r>
        <w:t>2.2.1-Introduction</w:t>
      </w:r>
      <w:bookmarkEnd w:id="11"/>
    </w:p>
    <w:p w:rsidR="00210053" w:rsidRPr="0045719A" w:rsidRDefault="00210053" w:rsidP="0045719A">
      <w:r w:rsidRPr="00210053">
        <w:tab/>
      </w:r>
      <w:r w:rsidR="0045719A">
        <w:tab/>
        <w:t xml:space="preserve">Cette étape du projet doit permettre une implémentation des graphes basés sur les matrices, celle-ci est permise grâce a l'implémentation des matrices lors de la première période du projet. Cette représentation des graphes nous donnera une base pour appliquer les algorithmes de Welsh Powell, Dijkstra, Little. </w:t>
      </w:r>
    </w:p>
    <w:p w:rsidR="009C5244" w:rsidRDefault="009C5244" w:rsidP="00397936">
      <w:pPr>
        <w:pStyle w:val="Titre3"/>
      </w:pPr>
      <w:r>
        <w:tab/>
      </w:r>
      <w:r>
        <w:tab/>
      </w:r>
      <w:bookmarkStart w:id="12" w:name="_Toc262501743"/>
      <w:r>
        <w:t>2.2.2-</w:t>
      </w:r>
      <w:r w:rsidR="0034577D">
        <w:t>Conception</w:t>
      </w:r>
      <w:r w:rsidR="00DF5083">
        <w:t xml:space="preserve"> et implémentation</w:t>
      </w:r>
      <w:bookmarkEnd w:id="12"/>
    </w:p>
    <w:p w:rsidR="0034577D" w:rsidRDefault="0034577D" w:rsidP="0034577D"/>
    <w:p w:rsidR="0034577D" w:rsidRDefault="0034577D" w:rsidP="0034577D">
      <w:r>
        <w:tab/>
        <w:t>Pour construire un graphe nous avons besoin de différents éléments qui sont des nœuds et des arcs,</w:t>
      </w:r>
      <w:r w:rsidR="00FB3C9A">
        <w:t xml:space="preserve"> </w:t>
      </w:r>
      <w:r>
        <w:t>pour les représenter nous utiliseron</w:t>
      </w:r>
      <w:r w:rsidR="00FB3C9A">
        <w:t>t</w:t>
      </w:r>
      <w:r>
        <w:t xml:space="preserve"> 2 instance</w:t>
      </w:r>
      <w:r w:rsidR="00FB3C9A">
        <w:t>s</w:t>
      </w:r>
      <w:r>
        <w:t xml:space="preserve"> du type Matrix </w:t>
      </w:r>
      <w:r w:rsidR="00FB3C9A">
        <w:t>la première matrice contenant les id et les valeurs des nœuds et la deuxième matrice contenant les nœuds de départ d'arriver pour un arc et sa valeur.</w:t>
      </w:r>
    </w:p>
    <w:p w:rsidR="00210053" w:rsidRDefault="00DF5083" w:rsidP="00210053">
      <w:pPr>
        <w:rPr>
          <w:sz w:val="24"/>
        </w:rPr>
      </w:pPr>
      <w:r>
        <w:tab/>
        <w:t xml:space="preserve">Nous aurons donc seulement besoin de créer une classe graphe ayant comme élément 2 matrices pour représenter ces arcs et nœuds et deux booleans pour donner sont statut de pondération et d'orientation. </w:t>
      </w:r>
      <w:r>
        <w:rPr>
          <w:sz w:val="24"/>
        </w:rPr>
        <w:t>Pour la création de graphe nus reprenons les fonction vue en cour en les adaptant au langage.</w:t>
      </w:r>
    </w:p>
    <w:p w:rsidR="00DF5083" w:rsidRDefault="00DF5083" w:rsidP="00DF5083">
      <w:r>
        <w:t>Les différentes fonctions permettant de créer les graphes sont :</w:t>
      </w:r>
    </w:p>
    <w:p w:rsidR="00DF5083" w:rsidRDefault="00DF5083" w:rsidP="00DF5083">
      <w:pPr>
        <w:pStyle w:val="Sansinterligne"/>
      </w:pPr>
      <w:r>
        <w:tab/>
        <w:t>-addNode(int i) :Crée un nœud d'indice i dans le graphe.</w:t>
      </w:r>
    </w:p>
    <w:p w:rsidR="00DF5083" w:rsidRDefault="00DF5083" w:rsidP="00DF5083">
      <w:pPr>
        <w:pStyle w:val="Sansinterligne"/>
      </w:pPr>
      <w:r>
        <w:tab/>
        <w:t xml:space="preserve">-removeNode(int i):Supprime le nœud d'indice i du graphe ainsi que les arrêtes lui étant </w:t>
      </w:r>
      <w:r>
        <w:tab/>
      </w:r>
      <w:r>
        <w:tab/>
      </w:r>
      <w:r>
        <w:tab/>
      </w:r>
      <w:r>
        <w:tab/>
        <w:t>liées.</w:t>
      </w:r>
    </w:p>
    <w:p w:rsidR="00DF5083" w:rsidRDefault="00DF5083" w:rsidP="00DF5083">
      <w:pPr>
        <w:pStyle w:val="Sansinterligne"/>
      </w:pPr>
      <w:r>
        <w:tab/>
      </w:r>
    </w:p>
    <w:p w:rsidR="00DF5083" w:rsidRDefault="00DF5083" w:rsidP="00DF5083">
      <w:pPr>
        <w:pStyle w:val="Sansinterligne"/>
      </w:pPr>
      <w:r>
        <w:tab/>
        <w:t>-addEdge(int i,int j):Crée un arc entre les nœuds i et j.</w:t>
      </w:r>
    </w:p>
    <w:p w:rsidR="00DF5083" w:rsidRDefault="00DF5083" w:rsidP="00DF5083">
      <w:pPr>
        <w:pStyle w:val="Sansinterligne"/>
      </w:pPr>
      <w:r>
        <w:tab/>
        <w:t>-removeEdge(int i, int j):Supprime un arc .</w:t>
      </w:r>
    </w:p>
    <w:p w:rsidR="00DF5083" w:rsidRDefault="00DF5083" w:rsidP="00DF5083">
      <w:pPr>
        <w:pStyle w:val="Sansinterligne"/>
      </w:pPr>
      <w:r>
        <w:tab/>
      </w:r>
      <w:r>
        <w:tab/>
        <w:t xml:space="preserve"> </w:t>
      </w:r>
    </w:p>
    <w:p w:rsidR="00DF5083" w:rsidRDefault="00DF5083" w:rsidP="00DF5083">
      <w:pPr>
        <w:pStyle w:val="Sansinterligne"/>
      </w:pPr>
      <w:r>
        <w:tab/>
        <w:t>-getNodeValue(int i): Retourne le poids du nœud i.</w:t>
      </w:r>
    </w:p>
    <w:p w:rsidR="00DF5083" w:rsidRDefault="00DF5083" w:rsidP="00DF5083">
      <w:pPr>
        <w:pStyle w:val="Sansinterligne"/>
      </w:pPr>
      <w:r>
        <w:tab/>
        <w:t>-setNodeValue(int i, float v):Permet de modifier la valeur du nœud i par v</w:t>
      </w:r>
    </w:p>
    <w:p w:rsidR="00DF5083" w:rsidRDefault="00DF5083" w:rsidP="00DF5083">
      <w:pPr>
        <w:pStyle w:val="Sansinterligne"/>
      </w:pPr>
      <w:r>
        <w:tab/>
      </w:r>
      <w:r>
        <w:tab/>
        <w:t xml:space="preserve"> </w:t>
      </w:r>
    </w:p>
    <w:p w:rsidR="00DF5083" w:rsidRDefault="00DF5083" w:rsidP="00DF5083">
      <w:pPr>
        <w:pStyle w:val="Sansinterligne"/>
      </w:pPr>
      <w:r>
        <w:tab/>
        <w:t>-getEdgeValue(int i, int j):Retourne le poids de l'arc</w:t>
      </w:r>
    </w:p>
    <w:p w:rsidR="00DF5083" w:rsidRDefault="00DF5083" w:rsidP="00DF5083">
      <w:pPr>
        <w:pStyle w:val="Sansinterligne"/>
      </w:pPr>
      <w:r>
        <w:tab/>
        <w:t xml:space="preserve">-setEdgeValue(int i, int j, float v):Permet de modifier la valeur de l'arc entre les nœuds i et j </w:t>
      </w:r>
      <w:r>
        <w:tab/>
      </w:r>
      <w:r>
        <w:tab/>
      </w:r>
      <w:r>
        <w:tab/>
      </w:r>
      <w:r>
        <w:tab/>
      </w:r>
      <w:r>
        <w:tab/>
      </w:r>
      <w:r>
        <w:tab/>
        <w:t>par v.</w:t>
      </w:r>
    </w:p>
    <w:p w:rsidR="00DF5083" w:rsidRDefault="00DF5083" w:rsidP="00DF5083">
      <w:pPr>
        <w:pStyle w:val="Sansinterligne"/>
      </w:pPr>
      <w:r>
        <w:tab/>
      </w:r>
      <w:r>
        <w:tab/>
        <w:t xml:space="preserve"> </w:t>
      </w:r>
    </w:p>
    <w:p w:rsidR="00DF5083" w:rsidRDefault="00DF5083" w:rsidP="00DF5083">
      <w:pPr>
        <w:pStyle w:val="Sansinterligne"/>
      </w:pPr>
      <w:r>
        <w:tab/>
        <w:t>-getNeighborhoodSize(int i):Retourne le nombre d'arcs partant du nœud i.</w:t>
      </w:r>
    </w:p>
    <w:p w:rsidR="00DF5083" w:rsidRDefault="00DF5083" w:rsidP="00DF5083">
      <w:pPr>
        <w:pStyle w:val="Sansinterligne"/>
      </w:pPr>
      <w:r>
        <w:tab/>
        <w:t>-getNeighbor(int i, int k):Retourne le k</w:t>
      </w:r>
      <w:r>
        <w:rPr>
          <w:vertAlign w:val="superscript"/>
        </w:rPr>
        <w:t>-ieme</w:t>
      </w:r>
      <w:r>
        <w:t xml:space="preserve"> voisin du nœud i.</w:t>
      </w:r>
    </w:p>
    <w:p w:rsidR="00DF5083" w:rsidRDefault="00DF5083" w:rsidP="00DF5083">
      <w:pPr>
        <w:pStyle w:val="Sansinterligne"/>
      </w:pPr>
      <w:r>
        <w:tab/>
      </w:r>
      <w:r>
        <w:tab/>
        <w:t xml:space="preserve"> </w:t>
      </w:r>
    </w:p>
    <w:p w:rsidR="00DF5083" w:rsidRDefault="00DF5083" w:rsidP="00DF5083">
      <w:pPr>
        <w:pStyle w:val="Sansinterligne"/>
      </w:pPr>
      <w:r>
        <w:tab/>
        <w:t>-print():Affiche les nœuds avec leur arcs associer.</w:t>
      </w:r>
    </w:p>
    <w:p w:rsidR="00DF5083" w:rsidRDefault="00DF5083" w:rsidP="00DF5083">
      <w:pPr>
        <w:pStyle w:val="Sansinterligne"/>
      </w:pPr>
      <w:r>
        <w:tab/>
        <w:t>-info():Affiche les informations sur le graphe ,s'il est pondéré et orienté .</w:t>
      </w:r>
    </w:p>
    <w:p w:rsidR="00DF5083" w:rsidRDefault="00DF5083" w:rsidP="00DF5083">
      <w:pPr>
        <w:pStyle w:val="Sansinterligne"/>
        <w:rPr>
          <w:rFonts w:ascii="Calibri" w:hAnsi="Calibri" w:cs="Calibri"/>
        </w:rPr>
      </w:pPr>
    </w:p>
    <w:p w:rsidR="00DF5083" w:rsidRDefault="00DF5083" w:rsidP="00DF5083">
      <w:pPr>
        <w:pStyle w:val="Sansinterligne"/>
      </w:pPr>
      <w:r>
        <w:tab/>
        <w:t>-fprint():retourne les même informations que print() mais les écrit dans une fichier texte</w:t>
      </w:r>
    </w:p>
    <w:p w:rsidR="00DF5083" w:rsidRDefault="00DF5083" w:rsidP="00DF5083">
      <w:pPr>
        <w:rPr>
          <w:rFonts w:ascii="Calibri" w:hAnsi="Calibri" w:cs="Calibri"/>
        </w:rPr>
      </w:pPr>
    </w:p>
    <w:p w:rsidR="00DF5083" w:rsidRDefault="00DF5083" w:rsidP="00DF5083">
      <w:r>
        <w:tab/>
        <w:t>En plus de ces fonctions une fonction test vas être créé qui effectuera les test nécessaire pour vérifier le bon fonctionnement de notre classe graphe .Elle écrira les résultats des tests directement dans un ficher texte plus pratique à utiliser.</w:t>
      </w:r>
    </w:p>
    <w:p w:rsidR="00DF5083" w:rsidRPr="00DF5083" w:rsidRDefault="00FA34ED" w:rsidP="00DF5083">
      <w:r>
        <w:rPr>
          <w:rFonts w:ascii="Calibri" w:hAnsi="Calibri" w:cs="Calibri"/>
          <w:noProof/>
          <w:lang w:eastAsia="fr-FR"/>
        </w:rPr>
        <w:drawing>
          <wp:inline distT="0" distB="0" distL="0" distR="0">
            <wp:extent cx="5332730" cy="3891915"/>
            <wp:effectExtent l="19050" t="0" r="1270" b="0"/>
            <wp:docPr id="3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332730" cy="3891915"/>
                    </a:xfrm>
                    <a:prstGeom prst="rect">
                      <a:avLst/>
                    </a:prstGeom>
                    <a:noFill/>
                    <a:ln w="9525">
                      <a:noFill/>
                      <a:miter lim="800000"/>
                      <a:headEnd/>
                      <a:tailEnd/>
                    </a:ln>
                  </pic:spPr>
                </pic:pic>
              </a:graphicData>
            </a:graphic>
          </wp:inline>
        </w:drawing>
      </w:r>
    </w:p>
    <w:p w:rsidR="00DF5083" w:rsidRPr="00210053" w:rsidRDefault="00DF5083" w:rsidP="00210053"/>
    <w:p w:rsidR="009C5244" w:rsidRDefault="009C5244" w:rsidP="00397936">
      <w:pPr>
        <w:pStyle w:val="Titre3"/>
      </w:pPr>
      <w:r>
        <w:tab/>
      </w:r>
      <w:r>
        <w:tab/>
      </w:r>
      <w:bookmarkStart w:id="13" w:name="_Toc262501744"/>
      <w:r>
        <w:t>2.2.3-</w:t>
      </w:r>
      <w:r w:rsidR="00DF5083">
        <w:t>Conclusion</w:t>
      </w:r>
      <w:bookmarkEnd w:id="13"/>
    </w:p>
    <w:p w:rsidR="00DF5083" w:rsidRDefault="00DF5083" w:rsidP="00DF5083"/>
    <w:p w:rsidR="00DF5083" w:rsidRPr="00DF5083" w:rsidRDefault="00DF5083" w:rsidP="00DF5083">
      <w:r>
        <w:tab/>
      </w:r>
      <w:r w:rsidR="00F901AA" w:rsidRPr="00F901AA">
        <w:t>Pour cette nouvelle étape nous avons terminé l'implémentation du type graphe nous permettant maintenant de créer des graphes selon nos envies. Nous avons aussi pu ajouter une fonction générant des graphes aléatoire pour simplifier la création des cas de tests .l'ensemble nous permet donc de continuer sur une nouvelle partie qui implique de l'algoritmie.</w:t>
      </w:r>
    </w:p>
    <w:p w:rsidR="002B0EC4" w:rsidRDefault="002B0EC4" w:rsidP="000107BF"/>
    <w:p w:rsidR="007D7684" w:rsidRDefault="007D7684" w:rsidP="000107BF"/>
    <w:p w:rsidR="007D7684" w:rsidRDefault="007D7684" w:rsidP="000107BF"/>
    <w:p w:rsidR="007D7684" w:rsidRDefault="007D7684" w:rsidP="000107BF"/>
    <w:p w:rsidR="007D7684" w:rsidRDefault="007D7684" w:rsidP="007D7684">
      <w:pPr>
        <w:pStyle w:val="Titre1"/>
      </w:pPr>
      <w:bookmarkStart w:id="14" w:name="_Toc262501745"/>
      <w:r>
        <w:t>3-Algoritmes</w:t>
      </w:r>
      <w:bookmarkEnd w:id="14"/>
    </w:p>
    <w:p w:rsidR="007D7684" w:rsidRDefault="007D7684" w:rsidP="007D7684">
      <w:pPr>
        <w:pStyle w:val="Titre2"/>
      </w:pPr>
      <w:r>
        <w:tab/>
      </w:r>
      <w:bookmarkStart w:id="15" w:name="_Toc262501746"/>
      <w:r>
        <w:t>3.1-Welsh-Powell</w:t>
      </w:r>
      <w:bookmarkEnd w:id="15"/>
    </w:p>
    <w:p w:rsidR="007D7684" w:rsidRPr="007D7684" w:rsidRDefault="007D7684" w:rsidP="007D7684">
      <w:pPr>
        <w:pStyle w:val="Titre3"/>
      </w:pPr>
      <w:r>
        <w:tab/>
      </w:r>
      <w:r>
        <w:tab/>
      </w:r>
      <w:bookmarkStart w:id="16" w:name="_Toc262501747"/>
      <w:r>
        <w:t>3.1.1-Introduction</w:t>
      </w:r>
      <w:bookmarkEnd w:id="16"/>
    </w:p>
    <w:p w:rsidR="007D7684" w:rsidRDefault="007D7684" w:rsidP="007D7684"/>
    <w:p w:rsidR="007D7684" w:rsidRDefault="008401C4" w:rsidP="007D7684">
      <w:r>
        <w:tab/>
      </w:r>
      <w:r w:rsidR="007D7684">
        <w:t>L'algorithme de Welsh-Powell est utilisé dans le cas d'une coloration de graphe, en utilisant le moins de couleurs possible, il doit attribuer une couleur à chaque nœuds de telle façon qu'aucun nœud n'est la même couleur que ses voisins. L'algorithme implémenté ici n'assurera pas que le nombre de couleurs utilisées soit le minimum. Pour tester notre algorithme nous disposons maintenant de notre classe Graphe.</w:t>
      </w:r>
    </w:p>
    <w:p w:rsidR="007D7684" w:rsidRDefault="007D7684" w:rsidP="007D7684"/>
    <w:p w:rsidR="007D7684" w:rsidRDefault="007D7684" w:rsidP="007D7684">
      <w:pPr>
        <w:jc w:val="center"/>
      </w:pPr>
      <w:r>
        <w:rPr>
          <w:noProof/>
          <w:lang w:eastAsia="fr-FR"/>
        </w:rPr>
        <w:drawing>
          <wp:inline distT="0" distB="0" distL="0" distR="0">
            <wp:extent cx="5756910" cy="2179955"/>
            <wp:effectExtent l="19050" t="0" r="0" b="0"/>
            <wp:docPr id="2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56910" cy="2179955"/>
                    </a:xfrm>
                    <a:prstGeom prst="rect">
                      <a:avLst/>
                    </a:prstGeom>
                    <a:noFill/>
                    <a:ln w="9525">
                      <a:noFill/>
                      <a:miter lim="800000"/>
                      <a:headEnd/>
                      <a:tailEnd/>
                    </a:ln>
                  </pic:spPr>
                </pic:pic>
              </a:graphicData>
            </a:graphic>
          </wp:inline>
        </w:drawing>
      </w:r>
    </w:p>
    <w:p w:rsidR="007D7684" w:rsidRDefault="007D7684" w:rsidP="007D7684">
      <w:pPr>
        <w:pStyle w:val="NormalWeb"/>
        <w:spacing w:after="0"/>
      </w:pPr>
    </w:p>
    <w:p w:rsidR="008401C4" w:rsidRDefault="008401C4" w:rsidP="000107BF">
      <w:r>
        <w:t xml:space="preserve"> </w:t>
      </w:r>
    </w:p>
    <w:p w:rsidR="007D7684" w:rsidRPr="002873CA" w:rsidRDefault="007D7684" w:rsidP="002873CA">
      <w:pPr>
        <w:pStyle w:val="Titre3"/>
      </w:pPr>
      <w:r>
        <w:tab/>
      </w:r>
      <w:r>
        <w:tab/>
      </w:r>
      <w:bookmarkStart w:id="17" w:name="_Toc262501748"/>
      <w:r w:rsidRPr="002873CA">
        <w:t>3.1.2-conception</w:t>
      </w:r>
      <w:bookmarkEnd w:id="17"/>
    </w:p>
    <w:p w:rsidR="007D7684" w:rsidRDefault="007D7684" w:rsidP="000107BF"/>
    <w:p w:rsidR="007D7684" w:rsidRDefault="007D7684" w:rsidP="000107BF">
      <w:r>
        <w:tab/>
        <w:t>Nous choisissons d'implémenter notre Welsh-Powell comme une fonction membre de la classe Graphe, en effet elle ne nous servira normalement que pour être appliquée sur des graphes.</w:t>
      </w:r>
      <w:r w:rsidR="00CC248C">
        <w:t xml:space="preserve"> </w:t>
      </w:r>
      <w:r w:rsidR="0027370B">
        <w:tab/>
      </w:r>
      <w:r w:rsidR="00CC248C">
        <w:t xml:space="preserve">Nous ajoutons donc seulement </w:t>
      </w:r>
      <w:r w:rsidR="00C62F73">
        <w:t>3 fonctions a la classe Graphe</w:t>
      </w:r>
      <w:r w:rsidR="00CB4DE4">
        <w:t xml:space="preserve"> </w:t>
      </w:r>
      <w:r w:rsidR="0027370B">
        <w:t>:</w:t>
      </w:r>
    </w:p>
    <w:p w:rsidR="0027370B" w:rsidRDefault="0027370B" w:rsidP="0027370B">
      <w:pPr>
        <w:pStyle w:val="Sansinterligne"/>
      </w:pPr>
      <w:r>
        <w:tab/>
      </w:r>
      <w:r>
        <w:tab/>
        <w:t>-sortNodeByDegreeAndInitColor(m:Matrix):</w:t>
      </w:r>
    </w:p>
    <w:p w:rsidR="0027370B" w:rsidRPr="0027370B" w:rsidRDefault="0027370B" w:rsidP="0027370B">
      <w:pPr>
        <w:pStyle w:val="Sansinterligne"/>
        <w:rPr>
          <w:lang w:val="en-US"/>
        </w:rPr>
      </w:pPr>
      <w:r>
        <w:tab/>
      </w:r>
      <w:r>
        <w:tab/>
      </w:r>
      <w:r w:rsidRPr="0027370B">
        <w:rPr>
          <w:lang w:val="en-US"/>
        </w:rPr>
        <w:t>-canBeColored(id:int,color:int):bool</w:t>
      </w:r>
    </w:p>
    <w:p w:rsidR="0027370B" w:rsidRDefault="0027370B" w:rsidP="0027370B">
      <w:pPr>
        <w:pStyle w:val="Sansinterligne"/>
      </w:pPr>
      <w:r w:rsidRPr="00B42C9F">
        <w:rPr>
          <w:lang w:val="en-US"/>
        </w:rPr>
        <w:tab/>
      </w:r>
      <w:r w:rsidRPr="00B42C9F">
        <w:rPr>
          <w:lang w:val="en-US"/>
        </w:rPr>
        <w:tab/>
      </w:r>
      <w:r>
        <w:t>-WelshPowell()</w:t>
      </w:r>
    </w:p>
    <w:p w:rsidR="0027370B" w:rsidRDefault="0027370B" w:rsidP="0027370B">
      <w:pPr>
        <w:pStyle w:val="Sansinterligne"/>
      </w:pPr>
    </w:p>
    <w:p w:rsidR="0027370B" w:rsidRDefault="0027370B" w:rsidP="0027370B">
      <w:pPr>
        <w:pStyle w:val="Sansinterligne"/>
      </w:pPr>
      <w:r>
        <w:t>Pour représenter la couleur des nœuds dans notre rendu final nous choisissons de retourné un nombre de 1 à n pour chaque couleur différente et 0 si le nœud n'est pas coloré.</w:t>
      </w:r>
    </w:p>
    <w:p w:rsidR="0027370B" w:rsidRDefault="0027370B" w:rsidP="0027370B">
      <w:pPr>
        <w:pStyle w:val="Sansinterligne"/>
      </w:pPr>
    </w:p>
    <w:p w:rsidR="00732966" w:rsidRDefault="00732966" w:rsidP="0027370B">
      <w:pPr>
        <w:pStyle w:val="Sansinterligne"/>
      </w:pPr>
    </w:p>
    <w:p w:rsidR="00732966" w:rsidRDefault="00732966" w:rsidP="0027370B">
      <w:pPr>
        <w:pStyle w:val="Sansinterligne"/>
      </w:pPr>
    </w:p>
    <w:p w:rsidR="00732966" w:rsidRDefault="00732966" w:rsidP="0027370B">
      <w:pPr>
        <w:pStyle w:val="Sansinterligne"/>
      </w:pPr>
    </w:p>
    <w:p w:rsidR="00BF0834" w:rsidRDefault="00BF0834" w:rsidP="0027370B">
      <w:pPr>
        <w:pStyle w:val="Sansinterligne"/>
      </w:pPr>
    </w:p>
    <w:p w:rsidR="00BF0834" w:rsidRDefault="00BF0834" w:rsidP="0027370B">
      <w:pPr>
        <w:pStyle w:val="Sansinterligne"/>
      </w:pPr>
    </w:p>
    <w:p w:rsidR="00732966" w:rsidRDefault="00BF0834" w:rsidP="0027370B">
      <w:pPr>
        <w:pStyle w:val="Sansinterligne"/>
      </w:pPr>
      <w:r w:rsidRPr="00BF0834">
        <w:rPr>
          <w:noProof/>
          <w:lang w:eastAsia="fr-FR"/>
        </w:rPr>
        <w:drawing>
          <wp:inline distT="0" distB="0" distL="0" distR="0">
            <wp:extent cx="5760720" cy="3944717"/>
            <wp:effectExtent l="19050" t="0" r="0" b="0"/>
            <wp:docPr id="3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720" cy="3944717"/>
                    </a:xfrm>
                    <a:prstGeom prst="rect">
                      <a:avLst/>
                    </a:prstGeom>
                    <a:noFill/>
                    <a:ln w="9525">
                      <a:noFill/>
                      <a:miter lim="800000"/>
                      <a:headEnd/>
                      <a:tailEnd/>
                    </a:ln>
                  </pic:spPr>
                </pic:pic>
              </a:graphicData>
            </a:graphic>
          </wp:inline>
        </w:drawing>
      </w:r>
    </w:p>
    <w:p w:rsidR="00732966" w:rsidRDefault="00732966" w:rsidP="0027370B">
      <w:pPr>
        <w:pStyle w:val="Sansinterligne"/>
      </w:pPr>
    </w:p>
    <w:p w:rsidR="00732966" w:rsidRPr="00732966" w:rsidRDefault="0027370B" w:rsidP="00732966">
      <w:pPr>
        <w:pStyle w:val="Titre3"/>
      </w:pPr>
      <w:r>
        <w:tab/>
      </w:r>
      <w:r>
        <w:tab/>
      </w:r>
      <w:bookmarkStart w:id="18" w:name="_Toc262501749"/>
      <w:r w:rsidRPr="002873CA">
        <w:t>3.1.3-Implémentation</w:t>
      </w:r>
      <w:bookmarkEnd w:id="18"/>
    </w:p>
    <w:p w:rsidR="0027370B" w:rsidRDefault="0027370B" w:rsidP="0027370B"/>
    <w:p w:rsidR="0027370B" w:rsidRDefault="0027370B" w:rsidP="0027370B">
      <w:r>
        <w:tab/>
        <w:t>Les fonctions sont créées pour respecter certaines étapes.</w:t>
      </w:r>
    </w:p>
    <w:p w:rsidR="0027370B" w:rsidRDefault="0027370B" w:rsidP="0027370B">
      <w:r>
        <w:tab/>
        <w:t>Ainsi la fonction « sortNodeByDegreeAndInitColor » permet de classer les nœuds selon l'ordre décroissant de leurs degrés dans une matrice et initialise la couleur courante pour tous les nœuds à 0 représentant l'absence de couleur.</w:t>
      </w:r>
    </w:p>
    <w:p w:rsidR="0027370B" w:rsidRDefault="0027370B" w:rsidP="0027370B">
      <w:r>
        <w:tab/>
      </w:r>
    </w:p>
    <w:p w:rsidR="0027370B" w:rsidRDefault="0027370B" w:rsidP="0027370B">
      <w:r>
        <w:t>La matrice a la forme :</w:t>
      </w:r>
    </w:p>
    <w:p w:rsidR="0027370B" w:rsidRDefault="0027370B" w:rsidP="0027370B">
      <w:pPr>
        <w:pStyle w:val="Sansinterligne"/>
      </w:pPr>
      <w:r>
        <w:t xml:space="preserve">sommet | couleur | degré </w:t>
      </w:r>
    </w:p>
    <w:p w:rsidR="0027370B" w:rsidRDefault="0027370B" w:rsidP="0027370B">
      <w:pPr>
        <w:pStyle w:val="Sansinterligne"/>
      </w:pPr>
      <w:r>
        <w:t xml:space="preserve">----------+---------+------ </w:t>
      </w:r>
    </w:p>
    <w:p w:rsidR="0027370B" w:rsidRDefault="0027370B" w:rsidP="0027370B">
      <w:pPr>
        <w:pStyle w:val="Sansinterligne"/>
      </w:pPr>
      <w:r>
        <w:t xml:space="preserve">      s1    |  c1        | d1 </w:t>
      </w:r>
    </w:p>
    <w:p w:rsidR="0027370B" w:rsidRDefault="0027370B" w:rsidP="0027370B">
      <w:pPr>
        <w:pStyle w:val="Sansinterligne"/>
      </w:pPr>
      <w:r>
        <w:t xml:space="preserve">       ...    |    ...      | ... </w:t>
      </w:r>
    </w:p>
    <w:p w:rsidR="0027370B" w:rsidRDefault="0027370B" w:rsidP="0027370B">
      <w:pPr>
        <w:pStyle w:val="Sansinterligne"/>
      </w:pPr>
      <w:r>
        <w:t xml:space="preserve">      sn    |    cn      | dn  </w:t>
      </w:r>
    </w:p>
    <w:p w:rsidR="0027370B" w:rsidRDefault="0027370B" w:rsidP="0027370B"/>
    <w:p w:rsidR="0027370B" w:rsidRDefault="0027370B" w:rsidP="0027370B">
      <w:r>
        <w:tab/>
        <w:t>La colonne degré ne sert qu'à la fonction, et est donc enlevé à la fin.</w:t>
      </w:r>
    </w:p>
    <w:p w:rsidR="0027370B" w:rsidRDefault="0027370B" w:rsidP="0027370B">
      <w:r>
        <w:tab/>
        <w:t>La fonction « canBeColored » nous sert à tester si le nœud appelé n'est pas déjà coloré et si aucun des ses voisins n'est de la même couleur.</w:t>
      </w:r>
    </w:p>
    <w:p w:rsidR="0027370B" w:rsidRDefault="0027370B" w:rsidP="0027370B">
      <w:r>
        <w:tab/>
        <w:t>Vient enfin la fonction « WelshPowell » qui fonctionne en 3 étapes tant qu'il reste des nœuds non colorés :</w:t>
      </w:r>
    </w:p>
    <w:p w:rsidR="002873CA" w:rsidRDefault="0027370B" w:rsidP="002873CA">
      <w:pPr>
        <w:pStyle w:val="Sansinterligne"/>
      </w:pPr>
      <w:r>
        <w:t>1. Incrémentation de l'indice i de la couleur courante.</w:t>
      </w:r>
    </w:p>
    <w:p w:rsidR="0027370B" w:rsidRDefault="0027370B" w:rsidP="002873CA">
      <w:pPr>
        <w:pStyle w:val="Sansinterligne"/>
      </w:pPr>
      <w:r>
        <w:t>2. Parcours de la liste des noeuds dans l'ordre jusqu'à trouver le premier non coloré, et lui attribue la couleur i</w:t>
      </w:r>
    </w:p>
    <w:p w:rsidR="0027370B" w:rsidRDefault="0027370B" w:rsidP="002873CA">
      <w:pPr>
        <w:pStyle w:val="Sansinterligne"/>
      </w:pPr>
      <w:r>
        <w:t xml:space="preserve">3. Attribution de cette même couleur à chaque noeud non encore coloré et non adjacent à un noeud de cette couleur grâce à la fonction canBeColored. </w:t>
      </w:r>
    </w:p>
    <w:p w:rsidR="0027370B" w:rsidRDefault="0027370B" w:rsidP="002873CA">
      <w:pPr>
        <w:pStyle w:val="Titre3"/>
      </w:pPr>
      <w:r>
        <w:tab/>
      </w:r>
    </w:p>
    <w:p w:rsidR="007D7684" w:rsidRDefault="002873CA" w:rsidP="002873CA">
      <w:pPr>
        <w:pStyle w:val="Titre3"/>
      </w:pPr>
      <w:r>
        <w:tab/>
      </w:r>
      <w:r>
        <w:tab/>
      </w:r>
      <w:bookmarkStart w:id="19" w:name="_Toc262501750"/>
      <w:r>
        <w:t>3.1.4-Conclusion</w:t>
      </w:r>
      <w:bookmarkEnd w:id="19"/>
    </w:p>
    <w:p w:rsidR="002873CA" w:rsidRDefault="002873CA" w:rsidP="002873CA"/>
    <w:p w:rsidR="002873CA" w:rsidRDefault="002873CA" w:rsidP="002873CA">
      <w:r>
        <w:tab/>
        <w:t>Ce premier algorithme nous a permis de tester et de corriger les quelques défaut</w:t>
      </w:r>
      <w:r w:rsidR="00CB4DE4">
        <w:t>s</w:t>
      </w:r>
      <w:r>
        <w:t xml:space="preserve"> qu'il pouvait exister sur notre classe Graphe,</w:t>
      </w:r>
      <w:r w:rsidR="00CB4DE4">
        <w:t xml:space="preserve"> </w:t>
      </w:r>
      <w:r>
        <w:t>ayant déjà bien détaillé l'algorithme en cour nous n'avons pas éprouv</w:t>
      </w:r>
      <w:r w:rsidR="00CB4DE4">
        <w:t>é</w:t>
      </w:r>
      <w:r>
        <w:t xml:space="preserve"> de vraie difficulté, le seul vrai travail a ét</w:t>
      </w:r>
      <w:r w:rsidR="00CB4DE4">
        <w:t>é</w:t>
      </w:r>
      <w:r>
        <w:t xml:space="preserve"> d'adapter la version vue en cour en simple langage en C++</w:t>
      </w:r>
      <w:r w:rsidR="00CB4DE4">
        <w:t>++</w:t>
      </w:r>
      <w:r>
        <w:t xml:space="preserve"> et trouver comment retourn</w:t>
      </w:r>
      <w:r w:rsidR="00CB4DE4">
        <w:t>er</w:t>
      </w:r>
      <w:r>
        <w:t xml:space="preserve"> le résultat de l'algorithme de façons </w:t>
      </w:r>
      <w:r w:rsidR="00CB4DE4">
        <w:t>à</w:t>
      </w:r>
      <w:r>
        <w:t xml:space="preserve"> pouvoir l'interprét</w:t>
      </w:r>
      <w:r w:rsidR="00CB4DE4">
        <w:t>er</w:t>
      </w:r>
      <w:r>
        <w:t>.</w:t>
      </w:r>
    </w:p>
    <w:p w:rsidR="002873CA" w:rsidRDefault="002873CA" w:rsidP="002873CA"/>
    <w:p w:rsidR="00FA34ED" w:rsidRDefault="00FA34ED" w:rsidP="002873CA"/>
    <w:p w:rsidR="00FA34ED" w:rsidRDefault="00FA34ED" w:rsidP="002873CA"/>
    <w:p w:rsidR="00FA34ED" w:rsidRDefault="00FA34ED"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6C4403" w:rsidRDefault="006C4403" w:rsidP="002873CA"/>
    <w:p w:rsidR="00FA34ED" w:rsidRDefault="00FA34ED" w:rsidP="002873CA"/>
    <w:p w:rsidR="00FA34ED" w:rsidRDefault="00FA34ED" w:rsidP="002873CA"/>
    <w:p w:rsidR="00FA34ED" w:rsidRDefault="00FA34ED" w:rsidP="002873CA"/>
    <w:p w:rsidR="002873CA" w:rsidRDefault="002873CA" w:rsidP="00FA34ED">
      <w:pPr>
        <w:pStyle w:val="Titre2"/>
      </w:pPr>
      <w:r>
        <w:tab/>
      </w:r>
      <w:bookmarkStart w:id="20" w:name="_Toc262501751"/>
      <w:r>
        <w:t>3.2-Dijkstra</w:t>
      </w:r>
      <w:bookmarkEnd w:id="20"/>
    </w:p>
    <w:p w:rsidR="00FA34ED" w:rsidRDefault="00FA34ED" w:rsidP="00FA34ED">
      <w:r>
        <w:tab/>
      </w:r>
    </w:p>
    <w:p w:rsidR="00FA34ED" w:rsidRPr="00FA34ED" w:rsidRDefault="00FA34ED" w:rsidP="00FA34ED">
      <w:pPr>
        <w:pStyle w:val="Titre3"/>
      </w:pPr>
      <w:r>
        <w:tab/>
      </w:r>
      <w:r>
        <w:tab/>
      </w:r>
      <w:bookmarkStart w:id="21" w:name="_Toc262501752"/>
      <w:r>
        <w:t>3.2.1-Introduction</w:t>
      </w:r>
      <w:bookmarkEnd w:id="21"/>
    </w:p>
    <w:p w:rsidR="002873CA" w:rsidRPr="002873CA" w:rsidRDefault="002873CA" w:rsidP="002873CA"/>
    <w:p w:rsidR="00FA34ED" w:rsidRDefault="00FA34ED" w:rsidP="00FA34ED">
      <w:r w:rsidRPr="00CA7A2B">
        <w:tab/>
        <w:t>L'algorithme de Dijkstra doit nous permettre de résoudre le problème du plus court chemin entre deux nœuds,</w:t>
      </w:r>
      <w:r w:rsidR="00CA7A2B">
        <w:t xml:space="preserve"> </w:t>
      </w:r>
      <w:r w:rsidRPr="00CA7A2B">
        <w:t>start et goal Il s'applique à un graphe connexe dont le poids lié aux arêtes est positif ou nul. L'algorithme devra utiliser la représentation des graphes sous forme de matrices déjà implémenté</w:t>
      </w:r>
      <w:r w:rsidR="00CA7A2B">
        <w:t>es</w:t>
      </w:r>
      <w:r w:rsidRPr="00CA7A2B">
        <w:t xml:space="preserve"> auparavant et devra être soumis a un panel de test pour vérifier son fonctionnement</w:t>
      </w:r>
      <w:r>
        <w:t>.</w:t>
      </w:r>
    </w:p>
    <w:p w:rsidR="00FA34ED" w:rsidRDefault="00FA34ED" w:rsidP="00FA34ED">
      <w:pPr>
        <w:pStyle w:val="Titre3"/>
        <w:jc w:val="center"/>
      </w:pPr>
      <w:r>
        <w:rPr>
          <w:noProof/>
          <w:lang w:eastAsia="fr-FR"/>
        </w:rPr>
        <w:drawing>
          <wp:inline distT="0" distB="0" distL="0" distR="0">
            <wp:extent cx="3536137" cy="6034112"/>
            <wp:effectExtent l="19050" t="0" r="7163" b="0"/>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539045" cy="6039074"/>
                    </a:xfrm>
                    <a:prstGeom prst="rect">
                      <a:avLst/>
                    </a:prstGeom>
                    <a:noFill/>
                    <a:ln w="9525">
                      <a:noFill/>
                      <a:miter lim="800000"/>
                      <a:headEnd/>
                      <a:tailEnd/>
                    </a:ln>
                  </pic:spPr>
                </pic:pic>
              </a:graphicData>
            </a:graphic>
          </wp:inline>
        </w:drawing>
      </w:r>
    </w:p>
    <w:p w:rsidR="00FA34ED" w:rsidRDefault="00FA34ED" w:rsidP="00FA34ED">
      <w:pPr>
        <w:pStyle w:val="Titre3"/>
      </w:pPr>
    </w:p>
    <w:p w:rsidR="00FA34ED" w:rsidRDefault="00FA34ED" w:rsidP="00FA34ED">
      <w:pPr>
        <w:pStyle w:val="Titre3"/>
      </w:pPr>
    </w:p>
    <w:p w:rsidR="00FA34ED" w:rsidRDefault="00FA34ED" w:rsidP="00FA34ED"/>
    <w:p w:rsidR="00FA34ED" w:rsidRPr="00FA34ED" w:rsidRDefault="00FA34ED" w:rsidP="00FA34ED"/>
    <w:p w:rsidR="00FA34ED" w:rsidRDefault="00FA34ED" w:rsidP="00FA34ED">
      <w:pPr>
        <w:pStyle w:val="Titre3"/>
      </w:pPr>
    </w:p>
    <w:p w:rsidR="00732966" w:rsidRDefault="00732966" w:rsidP="00732966">
      <w:pPr>
        <w:pStyle w:val="Titre3"/>
      </w:pPr>
      <w:r>
        <w:tab/>
      </w:r>
      <w:r>
        <w:tab/>
      </w:r>
      <w:bookmarkStart w:id="22" w:name="_Toc262501753"/>
      <w:r w:rsidR="00FA34ED">
        <w:t>3.2.2-Conception</w:t>
      </w:r>
      <w:bookmarkEnd w:id="22"/>
    </w:p>
    <w:p w:rsidR="00732966" w:rsidRPr="00732966" w:rsidRDefault="00732966" w:rsidP="00732966"/>
    <w:p w:rsidR="00732966" w:rsidRDefault="00732966" w:rsidP="00732966">
      <w:r>
        <w:tab/>
        <w:t>Pour la conception, quatre nouvelles fonctions vont être ajoutées à la classe Graph :</w:t>
      </w:r>
    </w:p>
    <w:p w:rsidR="00732966" w:rsidRPr="00732966" w:rsidRDefault="00732966" w:rsidP="00732966">
      <w:pPr>
        <w:pStyle w:val="Sansinterligne"/>
        <w:rPr>
          <w:lang w:val="en-US"/>
        </w:rPr>
      </w:pPr>
      <w:r>
        <w:tab/>
      </w:r>
      <w:r>
        <w:tab/>
      </w:r>
      <w:r>
        <w:tab/>
      </w:r>
      <w:r w:rsidRPr="00732966">
        <w:rPr>
          <w:lang w:val="en-US"/>
        </w:rPr>
        <w:t xml:space="preserve">-insertNode(open: Matrix, id: int, float: cost) </w:t>
      </w:r>
    </w:p>
    <w:p w:rsidR="00732966" w:rsidRPr="00732966" w:rsidRDefault="00732966" w:rsidP="00732966">
      <w:pPr>
        <w:pStyle w:val="Sansinterligne"/>
        <w:rPr>
          <w:lang w:val="en-US"/>
        </w:rPr>
      </w:pPr>
      <w:r w:rsidRPr="00732966">
        <w:rPr>
          <w:lang w:val="en-US"/>
        </w:rPr>
        <w:tab/>
      </w:r>
      <w:r w:rsidRPr="00732966">
        <w:rPr>
          <w:lang w:val="en-US"/>
        </w:rPr>
        <w:tab/>
      </w:r>
      <w:r w:rsidRPr="00732966">
        <w:rPr>
          <w:lang w:val="en-US"/>
        </w:rPr>
        <w:tab/>
        <w:t xml:space="preserve">-int searchNode(open: Matrix, id: int):int </w:t>
      </w:r>
      <w:r w:rsidRPr="00732966">
        <w:rPr>
          <w:lang w:val="en-US"/>
        </w:rPr>
        <w:tab/>
      </w:r>
      <w:r w:rsidRPr="00732966">
        <w:rPr>
          <w:lang w:val="en-US"/>
        </w:rPr>
        <w:tab/>
      </w:r>
      <w:r w:rsidRPr="00732966">
        <w:rPr>
          <w:lang w:val="en-US"/>
        </w:rPr>
        <w:tab/>
      </w:r>
    </w:p>
    <w:p w:rsidR="00732966" w:rsidRPr="00732966" w:rsidRDefault="00732966" w:rsidP="00732966">
      <w:pPr>
        <w:pStyle w:val="Sansinterligne"/>
        <w:rPr>
          <w:lang w:val="en-US"/>
        </w:rPr>
      </w:pPr>
      <w:r w:rsidRPr="00732966">
        <w:rPr>
          <w:lang w:val="en-US"/>
        </w:rPr>
        <w:tab/>
      </w:r>
      <w:r w:rsidRPr="00732966">
        <w:rPr>
          <w:lang w:val="en-US"/>
        </w:rPr>
        <w:tab/>
      </w:r>
      <w:r w:rsidRPr="00732966">
        <w:rPr>
          <w:lang w:val="en-US"/>
        </w:rPr>
        <w:tab/>
        <w:t xml:space="preserve">-addNode(open: Matrix, id: int, newcost: float ):bool </w:t>
      </w:r>
      <w:r w:rsidRPr="00732966">
        <w:rPr>
          <w:lang w:val="en-US"/>
        </w:rPr>
        <w:tab/>
      </w:r>
    </w:p>
    <w:p w:rsidR="00732966" w:rsidRPr="00732966" w:rsidRDefault="00732966" w:rsidP="00732966">
      <w:pPr>
        <w:pStyle w:val="Sansinterligne"/>
        <w:rPr>
          <w:lang w:val="en-US"/>
        </w:rPr>
      </w:pPr>
      <w:r w:rsidRPr="00732966">
        <w:rPr>
          <w:lang w:val="en-US"/>
        </w:rPr>
        <w:tab/>
      </w:r>
      <w:r w:rsidRPr="00732966">
        <w:rPr>
          <w:lang w:val="en-US"/>
        </w:rPr>
        <w:tab/>
      </w:r>
      <w:r w:rsidRPr="00732966">
        <w:rPr>
          <w:lang w:val="en-US"/>
        </w:rPr>
        <w:tab/>
        <w:t>-</w:t>
      </w:r>
      <w:r>
        <w:rPr>
          <w:lang w:val="en-US"/>
        </w:rPr>
        <w:t>Dijkstra(start: int, goal: int)</w:t>
      </w:r>
    </w:p>
    <w:p w:rsidR="00732966" w:rsidRDefault="00732966" w:rsidP="00732966">
      <w:pPr>
        <w:pStyle w:val="Sansinterligne"/>
      </w:pPr>
      <w:r w:rsidRPr="00732966">
        <w:rPr>
          <w:lang w:val="en-US"/>
        </w:rPr>
        <w:tab/>
      </w:r>
      <w:r w:rsidRPr="00732966">
        <w:rPr>
          <w:lang w:val="en-US"/>
        </w:rPr>
        <w:tab/>
      </w:r>
      <w:r w:rsidRPr="00732966">
        <w:rPr>
          <w:lang w:val="en-US"/>
        </w:rPr>
        <w:tab/>
      </w:r>
      <w:r>
        <w:t>-Ajout de cas de test.</w:t>
      </w:r>
    </w:p>
    <w:p w:rsidR="00732966" w:rsidRDefault="00732966" w:rsidP="00732966">
      <w:pPr>
        <w:pStyle w:val="Sansinterligne"/>
      </w:pPr>
    </w:p>
    <w:p w:rsidR="00732966" w:rsidRDefault="00732966" w:rsidP="00732966">
      <w:r>
        <w:tab/>
        <w:t>Dijkstra étant un algorithme seulement applicable sur des graphes nous choisissons de l'inclure dans les fonctions de la classe graph.</w:t>
      </w:r>
    </w:p>
    <w:p w:rsidR="00732966" w:rsidRDefault="00732966" w:rsidP="00732966"/>
    <w:p w:rsidR="00732966" w:rsidRDefault="00732966" w:rsidP="00732966">
      <w:r>
        <w:tab/>
      </w:r>
    </w:p>
    <w:p w:rsidR="00732966" w:rsidRDefault="00732966" w:rsidP="00732966">
      <w:pPr>
        <w:pStyle w:val="Titre3"/>
      </w:pPr>
      <w:r>
        <w:tab/>
      </w:r>
      <w:r>
        <w:tab/>
      </w:r>
      <w:bookmarkStart w:id="23" w:name="_Toc262501754"/>
      <w:r>
        <w:t>3.2.3-Implémentation</w:t>
      </w:r>
      <w:bookmarkEnd w:id="23"/>
    </w:p>
    <w:p w:rsidR="00732966" w:rsidRPr="00732966" w:rsidRDefault="00732966" w:rsidP="00732966"/>
    <w:p w:rsidR="00732966" w:rsidRDefault="00732966" w:rsidP="00732966">
      <w:r>
        <w:tab/>
        <w:t>Pour pouvoir parcourir tou</w:t>
      </w:r>
      <w:r w:rsidR="003106F8">
        <w:t>s</w:t>
      </w:r>
      <w:r>
        <w:t xml:space="preserve"> les nœuds en stockant leur</w:t>
      </w:r>
      <w:r w:rsidR="003106F8">
        <w:t>s</w:t>
      </w:r>
      <w:r>
        <w:t xml:space="preserve"> antécédents et le coût pour atteindre celui-ci,</w:t>
      </w:r>
      <w:r w:rsidR="003106F8">
        <w:t xml:space="preserve"> </w:t>
      </w:r>
      <w:r>
        <w:t>nous créons une matrice open.</w:t>
      </w:r>
    </w:p>
    <w:p w:rsidR="00732966" w:rsidRDefault="00732966" w:rsidP="00732966">
      <w:r>
        <w:tab/>
        <w:t>Les nœuds se divisent en trois catégories:</w:t>
      </w:r>
    </w:p>
    <w:p w:rsidR="00732966" w:rsidRDefault="00732966" w:rsidP="00732966">
      <w:pPr>
        <w:pStyle w:val="Sansinterligne"/>
      </w:pPr>
      <w:r>
        <w:tab/>
      </w:r>
      <w:r>
        <w:tab/>
        <w:t>-Les nœuds non explorés :Nœuds dont le coût d'atteinte s</w:t>
      </w:r>
      <w:r w:rsidR="003106F8">
        <w:t>on</w:t>
      </w:r>
      <w:r>
        <w:t>t inconnu</w:t>
      </w:r>
      <w:r w:rsidR="00CB4DE4">
        <w:t>s</w:t>
      </w:r>
      <w:r>
        <w:t>.(</w:t>
      </w:r>
      <w:r w:rsidR="003106F8">
        <w:t>R</w:t>
      </w:r>
      <w:r>
        <w:t xml:space="preserve">eprésenté </w:t>
      </w:r>
      <w:r w:rsidR="003106F8">
        <w:tab/>
      </w:r>
      <w:r w:rsidR="003106F8">
        <w:tab/>
      </w:r>
      <w:r w:rsidR="003106F8">
        <w:tab/>
      </w:r>
      <w:r>
        <w:t>par</w:t>
      </w:r>
      <w:r w:rsidR="003106F8">
        <w:t xml:space="preserve"> </w:t>
      </w:r>
      <w:r>
        <w:t>leurs id négatif</w:t>
      </w:r>
      <w:r w:rsidR="003106F8">
        <w:t>s</w:t>
      </w:r>
      <w:r>
        <w:t xml:space="preserve"> durant le traitement.</w:t>
      </w:r>
    </w:p>
    <w:p w:rsidR="00732966" w:rsidRDefault="00732966" w:rsidP="00732966">
      <w:pPr>
        <w:pStyle w:val="Sansinterligne"/>
      </w:pPr>
      <w:r>
        <w:tab/>
      </w:r>
      <w:r>
        <w:tab/>
        <w:t xml:space="preserve">-Les nœuds ouverts : Nœuds en cours de traitement pour lesquels une estimation du </w:t>
      </w:r>
      <w:r>
        <w:tab/>
      </w:r>
      <w:r>
        <w:tab/>
      </w:r>
      <w:r>
        <w:tab/>
        <w:t xml:space="preserve">coût d'atteinte </w:t>
      </w:r>
      <w:r w:rsidR="003106F8">
        <w:t>a</w:t>
      </w:r>
      <w:r>
        <w:t xml:space="preserve"> été calculé.</w:t>
      </w:r>
    </w:p>
    <w:p w:rsidR="00732966" w:rsidRDefault="00732966" w:rsidP="00732966">
      <w:pPr>
        <w:pStyle w:val="Sansinterligne"/>
      </w:pPr>
      <w:r>
        <w:tab/>
      </w:r>
      <w:r>
        <w:tab/>
        <w:t>-Les nœuds fermé</w:t>
      </w:r>
      <w:r w:rsidR="003106F8">
        <w:t>s</w:t>
      </w:r>
      <w:r>
        <w:t xml:space="preserve"> : Nœuds pour lesquels le coût d'atteinte </w:t>
      </w:r>
      <w:r w:rsidR="003106F8">
        <w:t xml:space="preserve">a été validé comme </w:t>
      </w:r>
      <w:r w:rsidR="003106F8">
        <w:tab/>
      </w:r>
      <w:r w:rsidR="003106F8">
        <w:tab/>
      </w:r>
      <w:r w:rsidR="003106F8">
        <w:tab/>
      </w:r>
      <w:r>
        <w:t>optimal.</w:t>
      </w:r>
    </w:p>
    <w:p w:rsidR="00732966" w:rsidRDefault="00732966" w:rsidP="00732966"/>
    <w:p w:rsidR="00732966" w:rsidRDefault="00732966" w:rsidP="00732966">
      <w:r>
        <w:tab/>
        <w:t>La construction du chemin le plus court va être implémenté pour suivre 2 phases</w:t>
      </w:r>
      <w:r w:rsidR="003106F8">
        <w:t xml:space="preserve"> </w:t>
      </w:r>
      <w:r>
        <w:t>:</w:t>
      </w:r>
    </w:p>
    <w:p w:rsidR="00732966" w:rsidRDefault="00732966" w:rsidP="00732966">
      <w:r>
        <w:tab/>
      </w:r>
      <w:r>
        <w:tab/>
        <w:t>-Phase 1:Propagation des coûts:</w:t>
      </w:r>
    </w:p>
    <w:p w:rsidR="00732966" w:rsidRDefault="00732966" w:rsidP="00732966">
      <w:r>
        <w:tab/>
        <w:t>L'algorithme de Dijkstra va se propager dans le graphe sur un front formé par les nœuds ouvert</w:t>
      </w:r>
      <w:r w:rsidR="003106F8">
        <w:t>s</w:t>
      </w:r>
      <w:r>
        <w:t>,</w:t>
      </w:r>
      <w:r w:rsidR="003106F8">
        <w:t xml:space="preserve"> </w:t>
      </w:r>
      <w:r>
        <w:t xml:space="preserve">sa condition d'arrêt est émise par la rencontre de </w:t>
      </w:r>
      <w:r w:rsidR="003106F8">
        <w:t>c</w:t>
      </w:r>
      <w:r>
        <w:t>e front avec le nœud goal ou qu'il n'y a plus de nœuds ouverts</w:t>
      </w:r>
      <w:r w:rsidR="003106F8">
        <w:t xml:space="preserve"> </w:t>
      </w:r>
      <w:r>
        <w:t xml:space="preserve">(Dans quel cas on ne procède pas </w:t>
      </w:r>
      <w:r w:rsidR="003106F8">
        <w:t>à</w:t>
      </w:r>
      <w:r>
        <w:t xml:space="preserve"> la phase 2).</w:t>
      </w:r>
      <w:r>
        <w:tab/>
      </w:r>
      <w:r>
        <w:tab/>
      </w:r>
    </w:p>
    <w:p w:rsidR="00732966" w:rsidRDefault="00732966" w:rsidP="00732966">
      <w:r>
        <w:tab/>
      </w:r>
      <w:r>
        <w:tab/>
        <w:t>-Phase 2:Propagation des coût</w:t>
      </w:r>
      <w:r w:rsidR="003106F8">
        <w:t xml:space="preserve">s </w:t>
      </w:r>
      <w:r>
        <w:t>:</w:t>
      </w:r>
    </w:p>
    <w:p w:rsidR="00732966" w:rsidRDefault="00732966" w:rsidP="00732966">
      <w:r>
        <w:tab/>
        <w:t>Nous créons maintenant un</w:t>
      </w:r>
      <w:r w:rsidR="003106F8">
        <w:t>e</w:t>
      </w:r>
      <w:r>
        <w:t xml:space="preserve"> matrice path pour stocker les nœuds par lesquels nous passons en partant du nœud goal jusqu'au nœud Start en utilisant les antécédents.</w:t>
      </w:r>
    </w:p>
    <w:p w:rsidR="00732966" w:rsidRDefault="00732966" w:rsidP="00732966">
      <w:pPr>
        <w:pStyle w:val="Titre3"/>
      </w:pPr>
    </w:p>
    <w:p w:rsidR="007D7684" w:rsidRDefault="00732966" w:rsidP="00732966">
      <w:pPr>
        <w:pStyle w:val="Titre3"/>
      </w:pPr>
      <w:r>
        <w:tab/>
      </w:r>
      <w:r>
        <w:tab/>
      </w:r>
      <w:bookmarkStart w:id="24" w:name="_Toc262501755"/>
      <w:r>
        <w:t>3.2.3-Conclusion</w:t>
      </w:r>
      <w:bookmarkEnd w:id="24"/>
    </w:p>
    <w:p w:rsidR="00CA7A2B" w:rsidRPr="00CA7A2B" w:rsidRDefault="00CA7A2B" w:rsidP="00CA7A2B"/>
    <w:p w:rsidR="00BC51CB" w:rsidRDefault="00CA7A2B" w:rsidP="00BC51CB">
      <w:r>
        <w:tab/>
      </w:r>
      <w:r w:rsidR="00014D94">
        <w:t xml:space="preserve">Comme précédemment </w:t>
      </w:r>
      <w:r w:rsidR="00732966">
        <w:t>ayant déjà bien détaillé l'algorithme en cour nous n'avons pas éprouv</w:t>
      </w:r>
      <w:r w:rsidR="00014D94">
        <w:t>é</w:t>
      </w:r>
      <w:r w:rsidR="00732966">
        <w:t xml:space="preserve"> de vraie difficulté</w:t>
      </w:r>
      <w:r w:rsidR="00014D94">
        <w:t>, une fois encore nous avons dû transformer le</w:t>
      </w:r>
      <w:r w:rsidR="00325FE0">
        <w:t xml:space="preserve"> </w:t>
      </w:r>
      <w:r w:rsidR="00014D94">
        <w:t>code en C++ même si cela était une partie plutôt simple étant donné que l'algorithme n'utiliser pas de concept complexe.</w:t>
      </w:r>
    </w:p>
    <w:p w:rsidR="006631FF" w:rsidRDefault="006631FF" w:rsidP="00BC51CB"/>
    <w:p w:rsidR="006631FF" w:rsidRDefault="006631FF" w:rsidP="006631FF">
      <w:pPr>
        <w:pStyle w:val="Titre2"/>
      </w:pPr>
      <w:r>
        <w:tab/>
      </w:r>
      <w:bookmarkStart w:id="25" w:name="_Toc262501756"/>
      <w:r>
        <w:t>3.3-Little</w:t>
      </w:r>
      <w:bookmarkEnd w:id="25"/>
    </w:p>
    <w:p w:rsidR="006631FF" w:rsidRDefault="006631FF" w:rsidP="006631FF"/>
    <w:p w:rsidR="006631FF" w:rsidRDefault="006631FF" w:rsidP="006631FF">
      <w:pPr>
        <w:pStyle w:val="Titre3"/>
      </w:pPr>
      <w:r>
        <w:tab/>
      </w:r>
      <w:r>
        <w:tab/>
      </w:r>
      <w:bookmarkStart w:id="26" w:name="_Toc262501757"/>
      <w:r>
        <w:t>3.3.1-Introduction</w:t>
      </w:r>
      <w:bookmarkEnd w:id="26"/>
    </w:p>
    <w:p w:rsidR="006C4403" w:rsidRDefault="006C4403" w:rsidP="006C4403"/>
    <w:p w:rsidR="006C4403" w:rsidRDefault="006C4403" w:rsidP="006C4403">
      <w:r>
        <w:tab/>
        <w:t>L'algorithme de Little va nous servir à résoudre le problème du voyageur de commerce soit l'énoncer suivant :</w:t>
      </w:r>
    </w:p>
    <w:p w:rsidR="006C4403" w:rsidRDefault="006C4403" w:rsidP="006C4403">
      <w:r>
        <w:tab/>
        <w:t xml:space="preserve">Étant donné </w:t>
      </w:r>
      <w:r>
        <w:rPr>
          <w:i/>
          <w:iCs/>
        </w:rPr>
        <w:t>n</w:t>
      </w:r>
      <w:r>
        <w:t xml:space="preserve"> points (des « villes ») et les distances séparant chaque point, trouver un chemin de longueur totale minimale qui passe exactement une fois par chaque point et revienne au point de départ. </w:t>
      </w:r>
    </w:p>
    <w:p w:rsidR="006C4403" w:rsidRDefault="006C4403" w:rsidP="006C4403">
      <w:r>
        <w:tab/>
        <w:t>Celui-ci nous contraint à limiter notre utilisation de Little sur certain graphe pour lesquels nous allons détailler les contraintes.</w:t>
      </w:r>
    </w:p>
    <w:p w:rsidR="006C4403" w:rsidRDefault="006C4403" w:rsidP="006C4403">
      <w:r>
        <w:tab/>
      </w:r>
      <w:r w:rsidR="00721AC7">
        <w:t>Cet algorithme a été décomposer en 2 étape pour nous permettre de finir correctement la conception avant l'implémentation.</w:t>
      </w:r>
    </w:p>
    <w:p w:rsidR="006C4403" w:rsidRDefault="006C4403" w:rsidP="006C4403"/>
    <w:p w:rsidR="006C4403" w:rsidRDefault="006C4403" w:rsidP="006C4403">
      <w:pPr>
        <w:pStyle w:val="Titre3"/>
      </w:pPr>
      <w:r>
        <w:tab/>
      </w:r>
      <w:r>
        <w:tab/>
      </w:r>
      <w:bookmarkStart w:id="27" w:name="_Toc262501758"/>
      <w:r>
        <w:t>3.3.2-conception</w:t>
      </w:r>
      <w:bookmarkEnd w:id="27"/>
    </w:p>
    <w:p w:rsidR="006C4403" w:rsidRPr="006C4403" w:rsidRDefault="006C4403" w:rsidP="006C4403"/>
    <w:p w:rsidR="006C4403" w:rsidRDefault="006C4403" w:rsidP="006C4403">
      <w:pPr>
        <w:pStyle w:val="NormalWeb"/>
        <w:spacing w:after="0"/>
      </w:pPr>
      <w:r>
        <w:rPr>
          <w:noProof/>
        </w:rPr>
        <w:drawing>
          <wp:anchor distT="0" distB="0" distL="114300" distR="114300" simplePos="0" relativeHeight="251676672" behindDoc="0" locked="0" layoutInCell="1" allowOverlap="1">
            <wp:simplePos x="0" y="0"/>
            <wp:positionH relativeFrom="column">
              <wp:posOffset>23022</wp:posOffset>
            </wp:positionH>
            <wp:positionV relativeFrom="paragraph">
              <wp:posOffset>181329</wp:posOffset>
            </wp:positionV>
            <wp:extent cx="1750238" cy="1031359"/>
            <wp:effectExtent l="19050" t="0" r="2362" b="0"/>
            <wp:wrapSquare wrapText="bothSides"/>
            <wp:docPr id="40" name="Image 18" descr="D:\ISEN\Projet ISEN 2010\Serveur\partie6 Little\rapport\to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EN\Projet ISEN 2010\Serveur\partie6 Little\rapport\tour.jpeg"/>
                    <pic:cNvPicPr>
                      <a:picLocks noChangeAspect="1" noChangeArrowheads="1"/>
                    </pic:cNvPicPr>
                  </pic:nvPicPr>
                  <pic:blipFill>
                    <a:blip r:embed="rId15" cstate="print"/>
                    <a:srcRect/>
                    <a:stretch>
                      <a:fillRect/>
                    </a:stretch>
                  </pic:blipFill>
                  <pic:spPr bwMode="auto">
                    <a:xfrm>
                      <a:off x="0" y="0"/>
                      <a:ext cx="1750238" cy="1031359"/>
                    </a:xfrm>
                    <a:prstGeom prst="rect">
                      <a:avLst/>
                    </a:prstGeom>
                    <a:noFill/>
                    <a:ln w="9525">
                      <a:noFill/>
                      <a:miter lim="800000"/>
                      <a:headEnd/>
                      <a:tailEnd/>
                    </a:ln>
                  </pic:spPr>
                </pic:pic>
              </a:graphicData>
            </a:graphic>
          </wp:anchor>
        </w:drawing>
      </w:r>
    </w:p>
    <w:p w:rsidR="006C4403" w:rsidRDefault="006C4403" w:rsidP="006C4403">
      <w:r>
        <w:tab/>
        <w:t>Une classe Tour construit la tournée au fur et à mesure que l'on y rajoute des chemins, grâce à la fonction addPath, qui de plus renvoie le chemin parasite.</w:t>
      </w:r>
    </w:p>
    <w:p w:rsidR="006C4403" w:rsidRDefault="006C4403" w:rsidP="006C4403">
      <w:r>
        <w:tab/>
        <w:t>Le cycle se construit de lui-même. En effet, lorsque l'on rajoute le chemin (A--B), la fonction parcourt la matrice et cherche la fin d'un chemin qui correspond au début de celui qui est à rajouter. S'il le trouve, il le rajoute après, sinon, à la fin.</w:t>
      </w:r>
    </w:p>
    <w:p w:rsidR="006C4403" w:rsidRDefault="006C4403" w:rsidP="006C4403">
      <w:r>
        <w:tab/>
        <w:t>À la fin de l'algorithme, si tout s'est bien passé (vérification grâce à la fonction isCircuit), le circuit est correctement construit, et le coût total de la tournée est stocké dans la propriété cost.</w:t>
      </w:r>
    </w:p>
    <w:p w:rsidR="006C4403" w:rsidRDefault="006C4403" w:rsidP="006C4403">
      <w:r>
        <w:tab/>
        <w:t xml:space="preserve">Le retour de la fonction permet de supprimer les chemins parasites. Sous la forme d'un tableau [source, destination], il servira à la fonction realLittle pour l'enlever.  </w:t>
      </w:r>
    </w:p>
    <w:p w:rsidR="006C4403" w:rsidRDefault="006C4403" w:rsidP="006C4403">
      <w:r>
        <w:tab/>
        <w:t>Par défaut, le chemin parasite du morceau de circuit (A,B) est (B,A).</w:t>
      </w:r>
    </w:p>
    <w:p w:rsidR="006C4403" w:rsidRDefault="006C4403" w:rsidP="006C4403">
      <w:r>
        <w:tab/>
        <w:t>La fonction realLittle prend des matrices en paramètre ainsi que la tournée. C'est sur ces paramètres que la fonction va faire des modifications, en les sauvegardant avant, pour une réutilisation éventuelle (ie visite d'une autre branche de l'arbre).</w:t>
      </w:r>
    </w:p>
    <w:p w:rsidR="006C4403" w:rsidRDefault="006C4403" w:rsidP="006C4403"/>
    <w:p w:rsidR="006C4403" w:rsidRDefault="006C4403" w:rsidP="006C4403">
      <w:pPr>
        <w:pStyle w:val="Titre3"/>
      </w:pPr>
      <w:r>
        <w:tab/>
      </w:r>
    </w:p>
    <w:p w:rsidR="006C4403" w:rsidRDefault="006C4403" w:rsidP="006C4403">
      <w:pPr>
        <w:pStyle w:val="Titre3"/>
      </w:pPr>
    </w:p>
    <w:p w:rsidR="006C4403" w:rsidRDefault="006C4403" w:rsidP="006C4403"/>
    <w:p w:rsidR="006C4403" w:rsidRPr="006C4403" w:rsidRDefault="006C4403" w:rsidP="006C4403"/>
    <w:p w:rsidR="006C4403" w:rsidRDefault="006C4403" w:rsidP="006C4403">
      <w:pPr>
        <w:pStyle w:val="Titre3"/>
      </w:pPr>
      <w:r>
        <w:tab/>
      </w:r>
      <w:r>
        <w:tab/>
      </w:r>
      <w:bookmarkStart w:id="28" w:name="_Toc262501759"/>
      <w:r>
        <w:t>3.3.3-Implémentation</w:t>
      </w:r>
      <w:bookmarkEnd w:id="28"/>
    </w:p>
    <w:p w:rsidR="006C4403" w:rsidRDefault="006C4403" w:rsidP="006C4403"/>
    <w:p w:rsidR="006C4403" w:rsidRDefault="006C4403" w:rsidP="006C4403">
      <w:r>
        <w:tab/>
        <w:t>La première question à traiter et sur quel type de graphe cet algorithme peut-il être appliqu</w:t>
      </w:r>
      <w:r w:rsidR="00CB4DE4">
        <w:t>é</w:t>
      </w:r>
      <w:r>
        <w:t xml:space="preserve"> et qu'allons nous devoir retourner.</w:t>
      </w:r>
      <w:r w:rsidR="00CB4DE4">
        <w:t xml:space="preserve"> </w:t>
      </w:r>
      <w:r>
        <w:t>L'algorithme peut être appliqué à n'importe quels graphes mais il ne retourner</w:t>
      </w:r>
      <w:r w:rsidR="00CB4DE4">
        <w:t>a</w:t>
      </w:r>
      <w:r>
        <w:t xml:space="preserve"> pas forcement une tourné</w:t>
      </w:r>
      <w:r w:rsidR="00CB4DE4">
        <w:t xml:space="preserve">e, </w:t>
      </w:r>
      <w:r>
        <w:t xml:space="preserve">en effet selon si le graphe est orienté ou non les condition nécessaire et suffisante pour pouvoir retourné un tourné change et </w:t>
      </w:r>
      <w:r w:rsidR="00CB4DE4">
        <w:t>e</w:t>
      </w:r>
      <w:r>
        <w:t xml:space="preserve">st assez complexe </w:t>
      </w:r>
      <w:r w:rsidR="00CB4DE4">
        <w:t>à</w:t>
      </w:r>
      <w:r>
        <w:t xml:space="preserve"> tester.</w:t>
      </w:r>
    </w:p>
    <w:p w:rsidR="006C4403" w:rsidRDefault="006C4403" w:rsidP="006C4403">
      <w:r>
        <w:tab/>
        <w:t>Dans le cas du retour nous avons choisi de créer une classe «tour» détailler ci-après.</w:t>
      </w:r>
    </w:p>
    <w:p w:rsidR="006C4403" w:rsidRDefault="006C4403" w:rsidP="006C4403">
      <w:pPr>
        <w:pStyle w:val="Sansinterligne"/>
      </w:pPr>
      <w:r>
        <w:t>« tour » comprend</w:t>
      </w:r>
      <w:r w:rsidR="00721AC7">
        <w:t xml:space="preserve"> </w:t>
      </w:r>
      <w:r>
        <w:t>comme paramètre</w:t>
      </w:r>
      <w:r w:rsidR="00CB4DE4">
        <w:t>s</w:t>
      </w:r>
      <w:r>
        <w:t>:</w:t>
      </w:r>
    </w:p>
    <w:p w:rsidR="00CB4DE4" w:rsidRDefault="00CB4DE4" w:rsidP="006C4403">
      <w:pPr>
        <w:pStyle w:val="Sansinterligne"/>
      </w:pPr>
    </w:p>
    <w:p w:rsidR="006C4403" w:rsidRDefault="006C4403" w:rsidP="006C4403">
      <w:pPr>
        <w:pStyle w:val="Sansinterligne"/>
      </w:pPr>
      <w:r>
        <w:t>-Un pointeur sur Matrix représentant la tournée.</w:t>
      </w:r>
    </w:p>
    <w:p w:rsidR="006C4403" w:rsidRDefault="006C4403" w:rsidP="006C4403">
      <w:pPr>
        <w:pStyle w:val="Sansinterligne"/>
      </w:pPr>
      <w:r>
        <w:t>-Un float donnant le coût total de la tournée.</w:t>
      </w:r>
    </w:p>
    <w:p w:rsidR="006C4403" w:rsidRDefault="006C4403" w:rsidP="006C4403">
      <w:pPr>
        <w:pStyle w:val="Sansinterligne"/>
      </w:pPr>
    </w:p>
    <w:p w:rsidR="006C4403" w:rsidRDefault="006C4403" w:rsidP="006C4403">
      <w:r>
        <w:tab/>
      </w:r>
      <w:r w:rsidR="00CB4DE4">
        <w:t>E</w:t>
      </w:r>
      <w:r>
        <w:t>t comme fonctions</w:t>
      </w:r>
      <w:r w:rsidR="00CB4DE4">
        <w:t xml:space="preserve"> </w:t>
      </w:r>
      <w:r>
        <w:t>:</w:t>
      </w:r>
    </w:p>
    <w:p w:rsidR="006C4403" w:rsidRDefault="006C4403" w:rsidP="006C4403">
      <w:pPr>
        <w:pStyle w:val="Sansinterligne"/>
      </w:pPr>
      <w:r>
        <w:t>-Une fonction qui renvoie true si le chemin est un circuit, false sinon.</w:t>
      </w:r>
    </w:p>
    <w:p w:rsidR="006C4403" w:rsidRDefault="006C4403" w:rsidP="006C4403">
      <w:pPr>
        <w:pStyle w:val="Sansinterligne"/>
      </w:pPr>
      <w:r>
        <w:t>-Une fonction pour ajouter un morceau de chemin et nous renvoyer le chemin parasite.</w:t>
      </w:r>
    </w:p>
    <w:p w:rsidR="006C4403" w:rsidRDefault="006C4403" w:rsidP="006C4403">
      <w:pPr>
        <w:pStyle w:val="Sansinterligne"/>
      </w:pPr>
      <w:r>
        <w:t>-Une fonction qui retourne la taille de la tournée</w:t>
      </w:r>
      <w:r w:rsidR="00CB4DE4">
        <w:t>.</w:t>
      </w:r>
    </w:p>
    <w:p w:rsidR="00CB4DE4" w:rsidRDefault="00CB4DE4" w:rsidP="006C4403">
      <w:pPr>
        <w:pStyle w:val="Sansinterligne"/>
      </w:pPr>
    </w:p>
    <w:p w:rsidR="006C4403" w:rsidRDefault="006C4403" w:rsidP="006C4403">
      <w:r>
        <w:tab/>
        <w:t>Ensuite pour pouvoir effectuer l'algorithme de Little nous avons suivi le</w:t>
      </w:r>
      <w:r w:rsidR="00CB4DE4">
        <w:t>s différentes étapes que suit notre conception. N</w:t>
      </w:r>
      <w:r>
        <w:t>ous créons une matrice contenant le co</w:t>
      </w:r>
      <w:r w:rsidR="00CB4DE4">
        <w:t>û</w:t>
      </w:r>
      <w:r>
        <w:t>t des différen</w:t>
      </w:r>
      <w:r w:rsidR="00CB4DE4">
        <w:t>ts chemins pouvant être réalisés</w:t>
      </w:r>
      <w:r>
        <w:t xml:space="preserve"> entre chaque noeuds.</w:t>
      </w:r>
      <w:r w:rsidR="00CB4DE4">
        <w:t xml:space="preserve"> </w:t>
      </w:r>
      <w:r>
        <w:t xml:space="preserve">Cette matrice est généré </w:t>
      </w:r>
      <w:r w:rsidR="00CB4DE4">
        <w:t>à</w:t>
      </w:r>
      <w:r>
        <w:t xml:space="preserve"> partir du graph</w:t>
      </w:r>
      <w:r w:rsidR="00CB4DE4">
        <w:t>e</w:t>
      </w:r>
      <w:r>
        <w:t xml:space="preserve"> de départ pour ensuite être traité.</w:t>
      </w:r>
    </w:p>
    <w:p w:rsidR="006C4403" w:rsidRDefault="006C4403" w:rsidP="006C4403">
      <w:r>
        <w:tab/>
        <w:t>Pour effectuer les réduction</w:t>
      </w:r>
      <w:r w:rsidR="00CB4DE4">
        <w:t>s</w:t>
      </w:r>
      <w:r>
        <w:t xml:space="preserve"> lign</w:t>
      </w:r>
      <w:r w:rsidR="00CB4DE4">
        <w:t>es</w:t>
      </w:r>
      <w:r>
        <w:t xml:space="preserve"> et colonne</w:t>
      </w:r>
      <w:r w:rsidR="00CB4DE4">
        <w:t>s</w:t>
      </w:r>
      <w:r>
        <w:t xml:space="preserve"> de la matrice</w:t>
      </w:r>
      <w:r w:rsidR="00CB4DE4">
        <w:t xml:space="preserve"> nous avons ajouté à la classe M</w:t>
      </w:r>
      <w:r>
        <w:t>atrix des fonctions permettant de trouver la valeur minimal de chaque colonnes//lignes ainsi que les fonctions permettant de soustraire à une ligne//colonne une valeur,</w:t>
      </w:r>
      <w:r w:rsidR="00CB4DE4">
        <w:t xml:space="preserve"> </w:t>
      </w:r>
      <w:r>
        <w:t>celle-ci permettront aussi le calcul des regrets.</w:t>
      </w:r>
    </w:p>
    <w:p w:rsidR="006C4403" w:rsidRDefault="006C4403" w:rsidP="006C4403">
      <w:r>
        <w:tab/>
        <w:t>Pour pouvoir construire le chemin nous utilisons notre classe «</w:t>
      </w:r>
      <w:r w:rsidR="00CB4DE4">
        <w:t xml:space="preserve"> </w:t>
      </w:r>
      <w:r>
        <w:t>tour</w:t>
      </w:r>
      <w:r w:rsidR="00CB4DE4">
        <w:t xml:space="preserve"> </w:t>
      </w:r>
      <w:r>
        <w:t>» dans la classe «</w:t>
      </w:r>
      <w:r w:rsidR="00CB4DE4">
        <w:t xml:space="preserve"> </w:t>
      </w:r>
      <w:r>
        <w:t>graphe</w:t>
      </w:r>
      <w:r w:rsidR="00CB4DE4">
        <w:t xml:space="preserve"> </w:t>
      </w:r>
      <w:r>
        <w:t>» o</w:t>
      </w:r>
      <w:r w:rsidR="00CB4DE4">
        <w:t>ù</w:t>
      </w:r>
      <w:r>
        <w:t xml:space="preserve"> celle-ci va être construite par récursivité. </w:t>
      </w:r>
    </w:p>
    <w:p w:rsidR="006C4403" w:rsidRDefault="006C4403" w:rsidP="006C4403">
      <w:r>
        <w:tab/>
        <w:t xml:space="preserve">Notre fonction Little va nous permettre d'effectuer les appel récursif pour la construction de l'arbre de recherche </w:t>
      </w:r>
      <w:r w:rsidR="00CB4DE4">
        <w:t>à</w:t>
      </w:r>
      <w:r>
        <w:t xml:space="preserve"> chaque appel elle va stocker une copie des matrice précédemment parcourue aux cas ou le choix d'un chemin s'avère être une erreur.</w:t>
      </w:r>
    </w:p>
    <w:p w:rsidR="006C4403" w:rsidRDefault="006C4403" w:rsidP="006C4403">
      <w:r>
        <w:tab/>
        <w:t>Elle fonctionne en plusieur</w:t>
      </w:r>
      <w:r w:rsidR="00CB4DE4">
        <w:t>s</w:t>
      </w:r>
      <w:r>
        <w:t xml:space="preserve"> </w:t>
      </w:r>
      <w:r w:rsidR="00CB4DE4">
        <w:t>é</w:t>
      </w:r>
      <w:r>
        <w:t>tape</w:t>
      </w:r>
      <w:r w:rsidR="00CB4DE4">
        <w:t>s</w:t>
      </w:r>
      <w:r>
        <w:t xml:space="preserve"> utilisant les fonction créé pour la manipulation de matrice.</w:t>
      </w:r>
    </w:p>
    <w:p w:rsidR="006C4403" w:rsidRDefault="006C4403" w:rsidP="006C4403">
      <w:r>
        <w:t>Soit :</w:t>
      </w:r>
    </w:p>
    <w:p w:rsidR="006C4403" w:rsidRDefault="006C4403" w:rsidP="006C4403">
      <w:pPr>
        <w:pStyle w:val="Sansinterligne"/>
      </w:pPr>
      <w:r>
        <w:t xml:space="preserve">- </w:t>
      </w:r>
      <w:r w:rsidR="00CB4DE4">
        <w:t>R</w:t>
      </w:r>
      <w:r>
        <w:t>éduction de la matrice en ligne, puis en colonne</w:t>
      </w:r>
      <w:r w:rsidR="00CB4DE4">
        <w:t>.</w:t>
      </w:r>
    </w:p>
    <w:p w:rsidR="006C4403" w:rsidRDefault="00CB4DE4" w:rsidP="006C4403">
      <w:pPr>
        <w:pStyle w:val="Sansinterligne"/>
      </w:pPr>
      <w:r>
        <w:t>- A</w:t>
      </w:r>
      <w:r w:rsidR="006C4403">
        <w:t>jout de la somme des minimums ligne et colonne au coût actuel de la tournée</w:t>
      </w:r>
      <w:r>
        <w:t>.</w:t>
      </w:r>
    </w:p>
    <w:p w:rsidR="006C4403" w:rsidRDefault="00CB4DE4" w:rsidP="006C4403">
      <w:pPr>
        <w:pStyle w:val="Sansinterligne"/>
      </w:pPr>
      <w:r>
        <w:t>- C</w:t>
      </w:r>
      <w:r w:rsidR="006C4403">
        <w:t>alcul des regrets</w:t>
      </w:r>
      <w:r>
        <w:t>.</w:t>
      </w:r>
    </w:p>
    <w:p w:rsidR="006C4403" w:rsidRDefault="00CB4DE4" w:rsidP="006C4403">
      <w:pPr>
        <w:pStyle w:val="Sansinterligne"/>
      </w:pPr>
      <w:r>
        <w:t>- M</w:t>
      </w:r>
      <w:r w:rsidR="006C4403">
        <w:t>ise à jour du cycle, et suppression du chemin parasite</w:t>
      </w:r>
    </w:p>
    <w:p w:rsidR="006C4403" w:rsidRDefault="00CB4DE4" w:rsidP="006C4403">
      <w:pPr>
        <w:pStyle w:val="Sansinterligne"/>
      </w:pPr>
      <w:r>
        <w:t>- S</w:t>
      </w:r>
      <w:r w:rsidR="006C4403">
        <w:t xml:space="preserve">uppression des lignes ("on ne peut plus partir du noeud de départ") et des colonnes ("on ne peut </w:t>
      </w:r>
      <w:r>
        <w:tab/>
      </w:r>
      <w:r w:rsidR="006C4403">
        <w:t xml:space="preserve">plus arriver au noeud d'arrivée") correspondant à celles du trajet choisi (i.e. Si l'on choisit 3-1, </w:t>
      </w:r>
      <w:r>
        <w:tab/>
      </w:r>
      <w:r w:rsidR="006C4403">
        <w:t>on va supprimer la ligne 3 et la colonne 1 de la matrice des coûts)</w:t>
      </w:r>
      <w:r>
        <w:t>.</w:t>
      </w:r>
    </w:p>
    <w:p w:rsidR="006C4403" w:rsidRDefault="006C4403" w:rsidP="006C4403">
      <w:pPr>
        <w:pStyle w:val="Sansinterligne"/>
      </w:pPr>
      <w:r>
        <w:t xml:space="preserve">- </w:t>
      </w:r>
      <w:r w:rsidR="00CB4DE4">
        <w:t>A</w:t>
      </w:r>
      <w:r>
        <w:t>ppel récursif pour établir la suite du trajet, jusqu'à ce que la matrice des coûts soit vide.</w:t>
      </w:r>
    </w:p>
    <w:p w:rsidR="006C4403" w:rsidRDefault="006C4403" w:rsidP="006C4403">
      <w:pPr>
        <w:pStyle w:val="NormalWeb"/>
        <w:spacing w:after="0"/>
      </w:pPr>
    </w:p>
    <w:p w:rsidR="006C4403" w:rsidRDefault="006C4403" w:rsidP="006C4403">
      <w:pPr>
        <w:pStyle w:val="NormalWeb"/>
        <w:spacing w:after="0"/>
      </w:pPr>
    </w:p>
    <w:p w:rsidR="006C4403" w:rsidRDefault="005B54F1" w:rsidP="005B54F1">
      <w:r>
        <w:tab/>
      </w:r>
      <w:r w:rsidRPr="005B54F1">
        <w:t>Nous avons ajouté une nouvelle classe, Tour, qui servira à modéliser la tournée. La tournée en elle</w:t>
      </w:r>
      <w:r w:rsidR="00CB4DE4">
        <w:t>-</w:t>
      </w:r>
      <w:r w:rsidRPr="005B54F1">
        <w:t xml:space="preserve">même est représentée par une matrice 2xN, où N est la taille de la tournée. La première ligne correspond aux </w:t>
      </w:r>
      <w:r w:rsidR="00CB4DE4" w:rsidRPr="005B54F1">
        <w:t>nœuds</w:t>
      </w:r>
      <w:r w:rsidRPr="005B54F1">
        <w:t xml:space="preserve"> de départ, et la deuxième ceux d'arrivée :</w:t>
      </w:r>
    </w:p>
    <w:p w:rsidR="005B54F1" w:rsidRDefault="005B54F1" w:rsidP="005B54F1">
      <w:pPr>
        <w:jc w:val="center"/>
      </w:pPr>
      <w:r>
        <w:rPr>
          <w:noProof/>
          <w:lang w:eastAsia="fr-FR"/>
        </w:rPr>
        <w:drawing>
          <wp:inline distT="0" distB="0" distL="0" distR="0">
            <wp:extent cx="3944620" cy="488950"/>
            <wp:effectExtent l="19050" t="0" r="0" b="0"/>
            <wp:docPr id="4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944620" cy="488950"/>
                    </a:xfrm>
                    <a:prstGeom prst="rect">
                      <a:avLst/>
                    </a:prstGeom>
                    <a:noFill/>
                    <a:ln w="9525">
                      <a:noFill/>
                      <a:miter lim="800000"/>
                      <a:headEnd/>
                      <a:tailEnd/>
                    </a:ln>
                  </pic:spPr>
                </pic:pic>
              </a:graphicData>
            </a:graphic>
          </wp:inline>
        </w:drawing>
      </w:r>
    </w:p>
    <w:p w:rsidR="005B54F1" w:rsidRDefault="005B54F1" w:rsidP="005B54F1">
      <w:pPr>
        <w:pStyle w:val="Sansinterligne"/>
        <w:jc w:val="center"/>
      </w:pPr>
      <w:r>
        <w:t>Ici, la tournée est donc (X1,X2)-(X2,X3)-...-(XN-1,XN).</w:t>
      </w:r>
    </w:p>
    <w:p w:rsidR="005B54F1" w:rsidRDefault="005B54F1" w:rsidP="005B54F1">
      <w:pPr>
        <w:pStyle w:val="Sansinterligne"/>
        <w:jc w:val="center"/>
      </w:pPr>
      <w:r>
        <w:t>La propriété cost est le coût total de la tournée.</w:t>
      </w:r>
    </w:p>
    <w:p w:rsidR="005B54F1" w:rsidRDefault="005B54F1" w:rsidP="005B54F1">
      <w:pPr>
        <w:pStyle w:val="NormalWeb"/>
        <w:spacing w:after="0"/>
      </w:pPr>
    </w:p>
    <w:p w:rsidR="005B54F1" w:rsidRDefault="005B54F1" w:rsidP="005B54F1">
      <w:r>
        <w:tab/>
        <w:t>Pour réaliser l'algorithme de little, nous avons choisi de représenter la matrice des coûts par une matrice. Les identifiants des noeuds sont stockés dans deux matrices 1xN.</w:t>
      </w:r>
    </w:p>
    <w:p w:rsidR="005B54F1" w:rsidRPr="006C4403" w:rsidRDefault="005B54F1" w:rsidP="005B54F1">
      <w:r>
        <w:rPr>
          <w:noProof/>
          <w:lang w:eastAsia="fr-FR"/>
        </w:rPr>
        <w:drawing>
          <wp:anchor distT="0" distB="0" distL="114300" distR="114300" simplePos="0" relativeHeight="251677696" behindDoc="0" locked="0" layoutInCell="1" allowOverlap="1">
            <wp:simplePos x="0" y="0"/>
            <wp:positionH relativeFrom="column">
              <wp:posOffset>-285750</wp:posOffset>
            </wp:positionH>
            <wp:positionV relativeFrom="paragraph">
              <wp:posOffset>308610</wp:posOffset>
            </wp:positionV>
            <wp:extent cx="4042410" cy="2030730"/>
            <wp:effectExtent l="19050" t="0" r="0" b="0"/>
            <wp:wrapSquare wrapText="bothSides"/>
            <wp:docPr id="4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042410" cy="2030730"/>
                    </a:xfrm>
                    <a:prstGeom prst="rect">
                      <a:avLst/>
                    </a:prstGeom>
                    <a:noFill/>
                    <a:ln w="9525">
                      <a:noFill/>
                      <a:miter lim="800000"/>
                      <a:headEnd/>
                      <a:tailEnd/>
                    </a:ln>
                  </pic:spPr>
                </pic:pic>
              </a:graphicData>
            </a:graphic>
          </wp:anchor>
        </w:drawing>
      </w:r>
    </w:p>
    <w:p w:rsidR="006C4403" w:rsidRDefault="006C4403" w:rsidP="005B54F1"/>
    <w:p w:rsidR="00C91308" w:rsidRDefault="00C91308" w:rsidP="005B54F1"/>
    <w:p w:rsidR="005B54F1" w:rsidRDefault="005B54F1" w:rsidP="00E27425">
      <w:r>
        <w:t xml:space="preserve">1. </w:t>
      </w:r>
      <w:r w:rsidR="00CB4DE4">
        <w:t>Nœuds</w:t>
      </w:r>
      <w:r>
        <w:t xml:space="preserve"> de départ des arcs</w:t>
      </w:r>
    </w:p>
    <w:p w:rsidR="005B54F1" w:rsidRDefault="005B54F1" w:rsidP="00E27425">
      <w:r>
        <w:t xml:space="preserve">2. </w:t>
      </w:r>
      <w:r w:rsidR="00CB4DE4">
        <w:t>Nœuds</w:t>
      </w:r>
      <w:r>
        <w:t xml:space="preserve"> d'arrivé des arcs</w:t>
      </w:r>
    </w:p>
    <w:p w:rsidR="005B54F1" w:rsidRDefault="005B54F1" w:rsidP="00E27425">
      <w:r>
        <w:t>3. Matrice des coûts</w:t>
      </w:r>
    </w:p>
    <w:p w:rsidR="006C4403" w:rsidRDefault="006C4403" w:rsidP="006C4403"/>
    <w:p w:rsidR="00E27425" w:rsidRDefault="00E27425" w:rsidP="00E27425"/>
    <w:p w:rsidR="00E27425" w:rsidRDefault="00E27425" w:rsidP="00E27425">
      <w:r>
        <w:t>L'exemple ci-dessus est celui d'un graphe complet d'ordre 5.</w:t>
      </w:r>
    </w:p>
    <w:p w:rsidR="000413C3" w:rsidRDefault="000413C3" w:rsidP="00E27425"/>
    <w:p w:rsidR="00E27425" w:rsidRDefault="000413C3" w:rsidP="000413C3">
      <w:pPr>
        <w:pStyle w:val="Titre3"/>
      </w:pPr>
      <w:r>
        <w:tab/>
      </w:r>
      <w:bookmarkStart w:id="29" w:name="_Toc262501760"/>
      <w:r>
        <w:t>3.3.4-Conclusion</w:t>
      </w:r>
      <w:bookmarkEnd w:id="29"/>
    </w:p>
    <w:p w:rsidR="000413C3" w:rsidRDefault="000413C3" w:rsidP="000413C3"/>
    <w:p w:rsidR="000413C3" w:rsidRDefault="000413C3" w:rsidP="000413C3">
      <w:r>
        <w:tab/>
        <w:t xml:space="preserve">Pour arriver </w:t>
      </w:r>
      <w:r w:rsidR="000D20E2">
        <w:t>à</w:t>
      </w:r>
      <w:r>
        <w:t xml:space="preserve"> la mise en place de cet algorithme nous avons d</w:t>
      </w:r>
      <w:r w:rsidR="000D20E2">
        <w:t>û</w:t>
      </w:r>
      <w:r>
        <w:t xml:space="preserve"> cette fois</w:t>
      </w:r>
      <w:r w:rsidR="000D20E2">
        <w:t>-</w:t>
      </w:r>
      <w:r>
        <w:t>ci trouver les différente</w:t>
      </w:r>
      <w:r w:rsidR="000D20E2">
        <w:t>s</w:t>
      </w:r>
      <w:r>
        <w:t xml:space="preserve"> étape</w:t>
      </w:r>
      <w:r w:rsidR="000D20E2">
        <w:t>s à</w:t>
      </w:r>
      <w:r>
        <w:t xml:space="preserve"> réaliser et les test</w:t>
      </w:r>
      <w:r w:rsidR="000D20E2">
        <w:t>s</w:t>
      </w:r>
      <w:r>
        <w:t xml:space="preserve"> </w:t>
      </w:r>
      <w:r w:rsidR="000D20E2">
        <w:t>à</w:t>
      </w:r>
      <w:r>
        <w:t xml:space="preserve"> effectuer pour trouver un résultat correct.</w:t>
      </w:r>
      <w:r w:rsidR="000D20E2">
        <w:t xml:space="preserve"> L</w:t>
      </w:r>
      <w:r>
        <w:t>'</w:t>
      </w:r>
      <w:r w:rsidR="000D20E2">
        <w:t>implémentation</w:t>
      </w:r>
      <w:r>
        <w:t xml:space="preserve"> sur 2 semaine nous a permis de trouver comment décomposer en différentes étapes le déroulement de l'algorithme beaucoup d'exemple sont facilement trouvable dans des livres o</w:t>
      </w:r>
      <w:r w:rsidR="000D20E2">
        <w:t>ù</w:t>
      </w:r>
      <w:r>
        <w:t xml:space="preserve"> internet</w:t>
      </w:r>
      <w:r w:rsidR="000D20E2">
        <w:t xml:space="preserve"> mais ne résout.</w:t>
      </w:r>
    </w:p>
    <w:p w:rsidR="00244AEA" w:rsidRDefault="00244AEA" w:rsidP="000413C3"/>
    <w:p w:rsidR="00CB4DE4" w:rsidRDefault="00CB4DE4" w:rsidP="000413C3"/>
    <w:p w:rsidR="00CB4DE4" w:rsidRDefault="00CB4DE4" w:rsidP="000413C3"/>
    <w:p w:rsidR="00CB4DE4" w:rsidRDefault="00CB4DE4" w:rsidP="000413C3"/>
    <w:p w:rsidR="00CB4DE4" w:rsidRDefault="00CB4DE4" w:rsidP="000413C3"/>
    <w:p w:rsidR="00CB4DE4" w:rsidRDefault="00CB4DE4" w:rsidP="000413C3"/>
    <w:p w:rsidR="00CB4DE4" w:rsidRDefault="00CB4DE4" w:rsidP="000413C3"/>
    <w:p w:rsidR="00244AEA" w:rsidRDefault="00244AEA" w:rsidP="00244AEA">
      <w:pPr>
        <w:pStyle w:val="Titre1"/>
      </w:pPr>
      <w:bookmarkStart w:id="30" w:name="_Toc262501761"/>
      <w:r>
        <w:t>4-Conclusion</w:t>
      </w:r>
      <w:bookmarkEnd w:id="30"/>
    </w:p>
    <w:p w:rsidR="00CB4DE4" w:rsidRDefault="00CB4DE4" w:rsidP="00CB4DE4"/>
    <w:p w:rsidR="00CB4DE4" w:rsidRDefault="00CB4DE4" w:rsidP="00CB4DE4">
      <w:r>
        <w:tab/>
      </w:r>
      <w:r w:rsidR="00391651">
        <w:t>Grâce à ce projet nous avons pu explorer de nombreux langage de façons assez avancer tout en profitant des méthodes et concept vue en début d'année tel que la conception orientée Objet.</w:t>
      </w:r>
      <w:r w:rsidR="00C544F8">
        <w:t xml:space="preserve"> </w:t>
      </w:r>
    </w:p>
    <w:p w:rsidR="00391651" w:rsidRDefault="00391651" w:rsidP="00CB4DE4">
      <w:r>
        <w:tab/>
      </w:r>
      <w:r w:rsidR="00C544F8">
        <w:t>C</w:t>
      </w:r>
      <w:r>
        <w:t>e projet à était construit sous forme d'étape qui nous on aida</w:t>
      </w:r>
      <w:r w:rsidR="00C544F8">
        <w:t>it</w:t>
      </w:r>
      <w:r>
        <w:t xml:space="preserve"> </w:t>
      </w:r>
      <w:r w:rsidR="00C544F8">
        <w:t xml:space="preserve">à </w:t>
      </w:r>
      <w:r>
        <w:t>nous calibrer et dans le même temps nous on</w:t>
      </w:r>
      <w:r w:rsidR="00C544F8">
        <w:t>t</w:t>
      </w:r>
      <w:r>
        <w:t xml:space="preserve"> fait découvrir les conditions dans </w:t>
      </w:r>
      <w:r w:rsidR="00C544F8">
        <w:t>lesquels</w:t>
      </w:r>
      <w:r>
        <w:t xml:space="preserve"> peuvent se réaliser un projet dans une entreprise.</w:t>
      </w:r>
      <w:r w:rsidR="00E228AA">
        <w:t xml:space="preserve"> </w:t>
      </w:r>
      <w:r>
        <w:t>Les rapport et soutenance nous ont aid</w:t>
      </w:r>
      <w:r w:rsidR="00C544F8">
        <w:t>é</w:t>
      </w:r>
      <w:r w:rsidR="00E228AA">
        <w:t>s</w:t>
      </w:r>
      <w:r>
        <w:t xml:space="preserve"> dans la mise en place de notre </w:t>
      </w:r>
      <w:r w:rsidR="00C544F8">
        <w:t xml:space="preserve">implémentation </w:t>
      </w:r>
      <w:r>
        <w:t>pour correspondre aux exigence attendue.</w:t>
      </w:r>
    </w:p>
    <w:p w:rsidR="00391651" w:rsidRPr="00CB4DE4" w:rsidRDefault="00391651" w:rsidP="00CB4DE4">
      <w:r>
        <w:tab/>
      </w:r>
    </w:p>
    <w:sectPr w:rsidR="00391651" w:rsidRPr="00CB4DE4" w:rsidSect="00892B30">
      <w:footerReference w:type="default" r:id="rId18"/>
      <w:pgSz w:w="11906" w:h="16838"/>
      <w:pgMar w:top="388" w:right="1417" w:bottom="568"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102" w:rsidRDefault="00A05102" w:rsidP="0049749C">
      <w:pPr>
        <w:spacing w:after="0" w:line="240" w:lineRule="auto"/>
      </w:pPr>
      <w:r>
        <w:separator/>
      </w:r>
    </w:p>
  </w:endnote>
  <w:endnote w:type="continuationSeparator" w:id="0">
    <w:p w:rsidR="00A05102" w:rsidRDefault="00A05102" w:rsidP="00497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745"/>
      <w:docPartObj>
        <w:docPartGallery w:val="Page Numbers (Bottom of Page)"/>
        <w:docPartUnique/>
      </w:docPartObj>
    </w:sdtPr>
    <w:sdtContent>
      <w:p w:rsidR="00CB4DE4" w:rsidRDefault="00B42C9F">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CB4DE4" w:rsidRDefault="00D12E8E">
        <w:pPr>
          <w:pStyle w:val="Pieddepage"/>
          <w:jc w:val="center"/>
        </w:pPr>
        <w:fldSimple w:instr=" PAGE    \* MERGEFORMAT ">
          <w:r w:rsidR="00A05102">
            <w:rPr>
              <w:noProof/>
            </w:rPr>
            <w:t>1</w:t>
          </w:r>
        </w:fldSimple>
      </w:p>
    </w:sdtContent>
  </w:sdt>
  <w:p w:rsidR="00CB4DE4" w:rsidRDefault="00CB4DE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102" w:rsidRDefault="00A05102" w:rsidP="0049749C">
      <w:pPr>
        <w:spacing w:after="0" w:line="240" w:lineRule="auto"/>
      </w:pPr>
      <w:r>
        <w:separator/>
      </w:r>
    </w:p>
  </w:footnote>
  <w:footnote w:type="continuationSeparator" w:id="0">
    <w:p w:rsidR="00A05102" w:rsidRDefault="00A05102" w:rsidP="004974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92658"/>
    <w:multiLevelType w:val="multilevel"/>
    <w:tmpl w:val="C55A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9116B0"/>
    <w:multiLevelType w:val="multilevel"/>
    <w:tmpl w:val="391A0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drawingGridHorizontalSpacing w:val="110"/>
  <w:displayHorizontalDrawingGridEvery w:val="2"/>
  <w:characterSpacingControl w:val="doNotCompress"/>
  <w:savePreviewPicture/>
  <w:hdrShapeDefaults>
    <o:shapedefaults v:ext="edit" spidmax="17410"/>
    <o:shapelayout v:ext="edit">
      <o:idmap v:ext="edit" data="2"/>
    </o:shapelayout>
  </w:hdrShapeDefaults>
  <w:footnotePr>
    <w:footnote w:id="-1"/>
    <w:footnote w:id="0"/>
  </w:footnotePr>
  <w:endnotePr>
    <w:endnote w:id="-1"/>
    <w:endnote w:id="0"/>
  </w:endnotePr>
  <w:compat/>
  <w:rsids>
    <w:rsidRoot w:val="0012116A"/>
    <w:rsid w:val="000107BF"/>
    <w:rsid w:val="00014D94"/>
    <w:rsid w:val="00015B1A"/>
    <w:rsid w:val="0001792D"/>
    <w:rsid w:val="00033288"/>
    <w:rsid w:val="0003603A"/>
    <w:rsid w:val="000413C3"/>
    <w:rsid w:val="000C1F1C"/>
    <w:rsid w:val="000C3DB0"/>
    <w:rsid w:val="000D20E2"/>
    <w:rsid w:val="000E1134"/>
    <w:rsid w:val="000F2081"/>
    <w:rsid w:val="001136C2"/>
    <w:rsid w:val="00113A4F"/>
    <w:rsid w:val="001163A5"/>
    <w:rsid w:val="0012116A"/>
    <w:rsid w:val="00131ED3"/>
    <w:rsid w:val="001462C4"/>
    <w:rsid w:val="0015109C"/>
    <w:rsid w:val="001809C2"/>
    <w:rsid w:val="001B1779"/>
    <w:rsid w:val="001C1B34"/>
    <w:rsid w:val="001D1104"/>
    <w:rsid w:val="001E3D81"/>
    <w:rsid w:val="001F2643"/>
    <w:rsid w:val="00210053"/>
    <w:rsid w:val="00220EA1"/>
    <w:rsid w:val="00242C4C"/>
    <w:rsid w:val="00244AEA"/>
    <w:rsid w:val="00246A67"/>
    <w:rsid w:val="00247F31"/>
    <w:rsid w:val="00253D8D"/>
    <w:rsid w:val="00255F29"/>
    <w:rsid w:val="00264E90"/>
    <w:rsid w:val="0027370B"/>
    <w:rsid w:val="00284307"/>
    <w:rsid w:val="002873CA"/>
    <w:rsid w:val="002B0EC4"/>
    <w:rsid w:val="002B2727"/>
    <w:rsid w:val="002B648F"/>
    <w:rsid w:val="002C0D33"/>
    <w:rsid w:val="002E6F2A"/>
    <w:rsid w:val="00301903"/>
    <w:rsid w:val="003106F8"/>
    <w:rsid w:val="0031091F"/>
    <w:rsid w:val="00311150"/>
    <w:rsid w:val="00313259"/>
    <w:rsid w:val="00325FE0"/>
    <w:rsid w:val="003277EE"/>
    <w:rsid w:val="00332059"/>
    <w:rsid w:val="003411FC"/>
    <w:rsid w:val="0034577D"/>
    <w:rsid w:val="00391651"/>
    <w:rsid w:val="00393592"/>
    <w:rsid w:val="00397936"/>
    <w:rsid w:val="00400E6C"/>
    <w:rsid w:val="00432A5C"/>
    <w:rsid w:val="004353B8"/>
    <w:rsid w:val="00435661"/>
    <w:rsid w:val="004360E9"/>
    <w:rsid w:val="00443699"/>
    <w:rsid w:val="0045719A"/>
    <w:rsid w:val="00461344"/>
    <w:rsid w:val="00463DFB"/>
    <w:rsid w:val="00476A55"/>
    <w:rsid w:val="00480E68"/>
    <w:rsid w:val="00486D70"/>
    <w:rsid w:val="00493850"/>
    <w:rsid w:val="0049749C"/>
    <w:rsid w:val="00497DF1"/>
    <w:rsid w:val="004A0CD8"/>
    <w:rsid w:val="004B1D2E"/>
    <w:rsid w:val="004C4C42"/>
    <w:rsid w:val="004D2C07"/>
    <w:rsid w:val="004D73D6"/>
    <w:rsid w:val="004F2ED9"/>
    <w:rsid w:val="00507551"/>
    <w:rsid w:val="0052625A"/>
    <w:rsid w:val="00563338"/>
    <w:rsid w:val="005935D6"/>
    <w:rsid w:val="005947F5"/>
    <w:rsid w:val="005A1C45"/>
    <w:rsid w:val="005B54F1"/>
    <w:rsid w:val="005D0BC8"/>
    <w:rsid w:val="005F234A"/>
    <w:rsid w:val="006021E8"/>
    <w:rsid w:val="0064445A"/>
    <w:rsid w:val="00647B5B"/>
    <w:rsid w:val="006631FF"/>
    <w:rsid w:val="00676450"/>
    <w:rsid w:val="00677348"/>
    <w:rsid w:val="006A4E19"/>
    <w:rsid w:val="006B259B"/>
    <w:rsid w:val="006C4403"/>
    <w:rsid w:val="006D15BA"/>
    <w:rsid w:val="006E390D"/>
    <w:rsid w:val="006E765F"/>
    <w:rsid w:val="0070386B"/>
    <w:rsid w:val="0072031F"/>
    <w:rsid w:val="00721AC7"/>
    <w:rsid w:val="00727A5C"/>
    <w:rsid w:val="00732966"/>
    <w:rsid w:val="00736EB7"/>
    <w:rsid w:val="00743531"/>
    <w:rsid w:val="00745620"/>
    <w:rsid w:val="0077617B"/>
    <w:rsid w:val="007B16E7"/>
    <w:rsid w:val="007B3003"/>
    <w:rsid w:val="007D5B43"/>
    <w:rsid w:val="007D7684"/>
    <w:rsid w:val="007F44C9"/>
    <w:rsid w:val="00815B08"/>
    <w:rsid w:val="00824DB3"/>
    <w:rsid w:val="008337EF"/>
    <w:rsid w:val="008401C4"/>
    <w:rsid w:val="00857B70"/>
    <w:rsid w:val="00863956"/>
    <w:rsid w:val="00892B30"/>
    <w:rsid w:val="00895DEA"/>
    <w:rsid w:val="008C7055"/>
    <w:rsid w:val="008D3831"/>
    <w:rsid w:val="00916BD2"/>
    <w:rsid w:val="00951F15"/>
    <w:rsid w:val="0095357D"/>
    <w:rsid w:val="0095606A"/>
    <w:rsid w:val="00956643"/>
    <w:rsid w:val="00956CD7"/>
    <w:rsid w:val="00970791"/>
    <w:rsid w:val="009731F5"/>
    <w:rsid w:val="0099318B"/>
    <w:rsid w:val="009B4414"/>
    <w:rsid w:val="009C5244"/>
    <w:rsid w:val="009F52C4"/>
    <w:rsid w:val="00A05102"/>
    <w:rsid w:val="00A16C35"/>
    <w:rsid w:val="00A20695"/>
    <w:rsid w:val="00AB1987"/>
    <w:rsid w:val="00AB46A5"/>
    <w:rsid w:val="00AD59CC"/>
    <w:rsid w:val="00AF3F1F"/>
    <w:rsid w:val="00B32B88"/>
    <w:rsid w:val="00B35BC9"/>
    <w:rsid w:val="00B4197C"/>
    <w:rsid w:val="00B42C9F"/>
    <w:rsid w:val="00B54E6D"/>
    <w:rsid w:val="00B61461"/>
    <w:rsid w:val="00B72BB8"/>
    <w:rsid w:val="00B76201"/>
    <w:rsid w:val="00B92612"/>
    <w:rsid w:val="00B93906"/>
    <w:rsid w:val="00BA60A5"/>
    <w:rsid w:val="00BB3EDC"/>
    <w:rsid w:val="00BC51CB"/>
    <w:rsid w:val="00BE16BF"/>
    <w:rsid w:val="00BE2584"/>
    <w:rsid w:val="00BE7BB0"/>
    <w:rsid w:val="00BF0834"/>
    <w:rsid w:val="00C0239D"/>
    <w:rsid w:val="00C1668F"/>
    <w:rsid w:val="00C403EA"/>
    <w:rsid w:val="00C544F8"/>
    <w:rsid w:val="00C62F73"/>
    <w:rsid w:val="00C659E4"/>
    <w:rsid w:val="00C67FD6"/>
    <w:rsid w:val="00C91308"/>
    <w:rsid w:val="00CA7A2B"/>
    <w:rsid w:val="00CB4DE4"/>
    <w:rsid w:val="00CB662D"/>
    <w:rsid w:val="00CC248C"/>
    <w:rsid w:val="00CE1553"/>
    <w:rsid w:val="00CF0449"/>
    <w:rsid w:val="00CF2179"/>
    <w:rsid w:val="00CF46A8"/>
    <w:rsid w:val="00D12E8E"/>
    <w:rsid w:val="00D20C1C"/>
    <w:rsid w:val="00D252D6"/>
    <w:rsid w:val="00D50FF9"/>
    <w:rsid w:val="00D66244"/>
    <w:rsid w:val="00D744AD"/>
    <w:rsid w:val="00D75032"/>
    <w:rsid w:val="00D90563"/>
    <w:rsid w:val="00D96894"/>
    <w:rsid w:val="00DA1B2B"/>
    <w:rsid w:val="00DF5083"/>
    <w:rsid w:val="00E0324E"/>
    <w:rsid w:val="00E228AA"/>
    <w:rsid w:val="00E27425"/>
    <w:rsid w:val="00E408A6"/>
    <w:rsid w:val="00E81B99"/>
    <w:rsid w:val="00E83BBF"/>
    <w:rsid w:val="00EA2BF0"/>
    <w:rsid w:val="00EB7586"/>
    <w:rsid w:val="00F115BB"/>
    <w:rsid w:val="00F16BA5"/>
    <w:rsid w:val="00F21B86"/>
    <w:rsid w:val="00F4310A"/>
    <w:rsid w:val="00F64455"/>
    <w:rsid w:val="00F66EB8"/>
    <w:rsid w:val="00F71B54"/>
    <w:rsid w:val="00F85917"/>
    <w:rsid w:val="00F901AA"/>
    <w:rsid w:val="00F907BB"/>
    <w:rsid w:val="00FA34ED"/>
    <w:rsid w:val="00FB13C8"/>
    <w:rsid w:val="00FB2364"/>
    <w:rsid w:val="00FB3C9A"/>
    <w:rsid w:val="00FB6432"/>
    <w:rsid w:val="00FE06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3A"/>
  </w:style>
  <w:style w:type="paragraph" w:styleId="Titre1">
    <w:name w:val="heading 1"/>
    <w:basedOn w:val="Normal"/>
    <w:next w:val="Normal"/>
    <w:link w:val="Titre1Car"/>
    <w:uiPriority w:val="9"/>
    <w:qFormat/>
    <w:rsid w:val="00033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7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3328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94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B6432"/>
    <w:pPr>
      <w:spacing w:after="0" w:line="240" w:lineRule="auto"/>
    </w:pPr>
  </w:style>
  <w:style w:type="paragraph" w:styleId="Textedebulles">
    <w:name w:val="Balloon Text"/>
    <w:basedOn w:val="Normal"/>
    <w:link w:val="TextedebullesCar"/>
    <w:uiPriority w:val="99"/>
    <w:semiHidden/>
    <w:unhideWhenUsed/>
    <w:rsid w:val="00FB64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432"/>
    <w:rPr>
      <w:rFonts w:ascii="Tahoma" w:hAnsi="Tahoma" w:cs="Tahoma"/>
      <w:sz w:val="16"/>
      <w:szCs w:val="16"/>
    </w:rPr>
  </w:style>
  <w:style w:type="character" w:customStyle="1" w:styleId="Titre1Car">
    <w:name w:val="Titre 1 Car"/>
    <w:basedOn w:val="Policepardfaut"/>
    <w:link w:val="Titre1"/>
    <w:uiPriority w:val="9"/>
    <w:rsid w:val="0003328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33288"/>
    <w:pPr>
      <w:outlineLvl w:val="9"/>
    </w:pPr>
  </w:style>
  <w:style w:type="character" w:customStyle="1" w:styleId="Titre3Car">
    <w:name w:val="Titre 3 Car"/>
    <w:basedOn w:val="Policepardfaut"/>
    <w:link w:val="Titre3"/>
    <w:uiPriority w:val="9"/>
    <w:rsid w:val="0003328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qFormat/>
    <w:rsid w:val="00033288"/>
    <w:pPr>
      <w:spacing w:after="100"/>
      <w:ind w:left="220"/>
    </w:pPr>
  </w:style>
  <w:style w:type="character" w:styleId="Lienhypertexte">
    <w:name w:val="Hyperlink"/>
    <w:basedOn w:val="Policepardfaut"/>
    <w:uiPriority w:val="99"/>
    <w:unhideWhenUsed/>
    <w:rsid w:val="00033288"/>
    <w:rPr>
      <w:color w:val="0000FF" w:themeColor="hyperlink"/>
      <w:u w:val="single"/>
    </w:rPr>
  </w:style>
  <w:style w:type="paragraph" w:styleId="TM1">
    <w:name w:val="toc 1"/>
    <w:basedOn w:val="Normal"/>
    <w:next w:val="Normal"/>
    <w:autoRedefine/>
    <w:uiPriority w:val="39"/>
    <w:unhideWhenUsed/>
    <w:qFormat/>
    <w:rsid w:val="00033288"/>
    <w:pPr>
      <w:spacing w:after="100"/>
    </w:pPr>
  </w:style>
  <w:style w:type="paragraph" w:styleId="En-tte">
    <w:name w:val="header"/>
    <w:basedOn w:val="Normal"/>
    <w:link w:val="En-tteCar"/>
    <w:uiPriority w:val="99"/>
    <w:unhideWhenUsed/>
    <w:rsid w:val="0049749C"/>
    <w:pPr>
      <w:tabs>
        <w:tab w:val="center" w:pos="4536"/>
        <w:tab w:val="right" w:pos="9072"/>
      </w:tabs>
      <w:spacing w:after="0" w:line="240" w:lineRule="auto"/>
    </w:pPr>
  </w:style>
  <w:style w:type="character" w:customStyle="1" w:styleId="En-tteCar">
    <w:name w:val="En-tête Car"/>
    <w:basedOn w:val="Policepardfaut"/>
    <w:link w:val="En-tte"/>
    <w:uiPriority w:val="99"/>
    <w:rsid w:val="0049749C"/>
  </w:style>
  <w:style w:type="paragraph" w:styleId="Pieddepage">
    <w:name w:val="footer"/>
    <w:basedOn w:val="Normal"/>
    <w:link w:val="PieddepageCar"/>
    <w:uiPriority w:val="99"/>
    <w:unhideWhenUsed/>
    <w:rsid w:val="004974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749C"/>
  </w:style>
  <w:style w:type="character" w:customStyle="1" w:styleId="Titre2Car">
    <w:name w:val="Titre 2 Car"/>
    <w:basedOn w:val="Policepardfaut"/>
    <w:link w:val="Titre2"/>
    <w:uiPriority w:val="9"/>
    <w:rsid w:val="00857B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96894"/>
    <w:pPr>
      <w:spacing w:before="100" w:beforeAutospacing="1" w:after="119" w:line="240"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qFormat/>
    <w:rsid w:val="00647B5B"/>
    <w:pPr>
      <w:spacing w:after="100"/>
      <w:ind w:left="440"/>
    </w:pPr>
  </w:style>
  <w:style w:type="paragraph" w:customStyle="1" w:styleId="contenu-du-cadre">
    <w:name w:val="contenu-du-cadre"/>
    <w:basedOn w:val="Normal"/>
    <w:rsid w:val="001163A5"/>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5947F5"/>
    <w:rPr>
      <w:rFonts w:asciiTheme="majorHAnsi" w:eastAsiaTheme="majorEastAsia" w:hAnsiTheme="majorHAnsi" w:cstheme="majorBidi"/>
      <w:b/>
      <w:bCs/>
      <w:i/>
      <w:iCs/>
      <w:color w:val="4F81BD" w:themeColor="accent1"/>
    </w:rPr>
  </w:style>
  <w:style w:type="character" w:styleId="Emphaseintense">
    <w:name w:val="Intense Emphasis"/>
    <w:basedOn w:val="Policepardfaut"/>
    <w:uiPriority w:val="21"/>
    <w:qFormat/>
    <w:rsid w:val="00916BD2"/>
    <w:rPr>
      <w:b/>
      <w:bCs/>
      <w:i/>
      <w:iCs/>
      <w:color w:val="4F81BD" w:themeColor="accent1"/>
    </w:rPr>
  </w:style>
  <w:style w:type="paragraph" w:customStyle="1" w:styleId="C9EABA7645E445D28317BE0F97D9A3E8">
    <w:name w:val="C9EABA7645E445D28317BE0F97D9A3E8"/>
    <w:rsid w:val="006B259B"/>
    <w:rPr>
      <w:rFonts w:eastAsiaTheme="minorEastAsia"/>
      <w:lang w:val="en-US"/>
    </w:rPr>
  </w:style>
  <w:style w:type="character" w:styleId="Textedelespacerserv">
    <w:name w:val="Placeholder Text"/>
    <w:basedOn w:val="Policepardfaut"/>
    <w:uiPriority w:val="99"/>
    <w:semiHidden/>
    <w:rsid w:val="00892B30"/>
    <w:rPr>
      <w:color w:val="808080"/>
    </w:rPr>
  </w:style>
  <w:style w:type="character" w:styleId="Numrodeligne">
    <w:name w:val="line number"/>
    <w:basedOn w:val="Policepardfaut"/>
    <w:uiPriority w:val="99"/>
    <w:semiHidden/>
    <w:unhideWhenUsed/>
    <w:rsid w:val="00892B30"/>
  </w:style>
  <w:style w:type="paragraph" w:styleId="Notedebasdepage">
    <w:name w:val="footnote text"/>
    <w:basedOn w:val="Normal"/>
    <w:link w:val="NotedebasdepageCar"/>
    <w:uiPriority w:val="99"/>
    <w:semiHidden/>
    <w:unhideWhenUsed/>
    <w:rsid w:val="00892B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92B30"/>
    <w:rPr>
      <w:sz w:val="20"/>
      <w:szCs w:val="20"/>
    </w:rPr>
  </w:style>
  <w:style w:type="character" w:styleId="Appelnotedebasdep">
    <w:name w:val="footnote reference"/>
    <w:basedOn w:val="Policepardfaut"/>
    <w:uiPriority w:val="99"/>
    <w:semiHidden/>
    <w:unhideWhenUsed/>
    <w:rsid w:val="00892B30"/>
    <w:rPr>
      <w:vertAlign w:val="superscript"/>
    </w:rPr>
  </w:style>
  <w:style w:type="character" w:styleId="Titredulivre">
    <w:name w:val="Book Title"/>
    <w:basedOn w:val="Policepardfaut"/>
    <w:uiPriority w:val="33"/>
    <w:qFormat/>
    <w:rsid w:val="00253D8D"/>
    <w:rPr>
      <w:b/>
      <w:bCs/>
      <w:smallCaps/>
      <w:spacing w:val="5"/>
    </w:rPr>
  </w:style>
  <w:style w:type="paragraph" w:styleId="Citationintense">
    <w:name w:val="Intense Quote"/>
    <w:basedOn w:val="Normal"/>
    <w:next w:val="Normal"/>
    <w:link w:val="CitationintenseCar"/>
    <w:uiPriority w:val="30"/>
    <w:qFormat/>
    <w:rsid w:val="00253D8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53D8D"/>
    <w:rPr>
      <w:b/>
      <w:bCs/>
      <w:i/>
      <w:iCs/>
      <w:color w:val="4F81BD" w:themeColor="accent1"/>
    </w:rPr>
  </w:style>
  <w:style w:type="character" w:styleId="Emphaseple">
    <w:name w:val="Subtle Emphasis"/>
    <w:basedOn w:val="Policepardfaut"/>
    <w:uiPriority w:val="19"/>
    <w:qFormat/>
    <w:rsid w:val="00B92612"/>
    <w:rPr>
      <w:i/>
      <w:iCs/>
      <w:color w:val="808080" w:themeColor="text1" w:themeTint="7F"/>
    </w:rPr>
  </w:style>
  <w:style w:type="character" w:styleId="Accentuation">
    <w:name w:val="Emphasis"/>
    <w:basedOn w:val="Policepardfaut"/>
    <w:uiPriority w:val="20"/>
    <w:qFormat/>
    <w:rsid w:val="00507551"/>
    <w:rPr>
      <w:i/>
      <w:iCs/>
    </w:rPr>
  </w:style>
  <w:style w:type="paragraph" w:styleId="Sous-titre">
    <w:name w:val="Subtitle"/>
    <w:basedOn w:val="Normal"/>
    <w:next w:val="Normal"/>
    <w:link w:val="Sous-titreCar"/>
    <w:uiPriority w:val="11"/>
    <w:qFormat/>
    <w:rsid w:val="00BC51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C51C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7682669">
      <w:bodyDiv w:val="1"/>
      <w:marLeft w:val="0"/>
      <w:marRight w:val="0"/>
      <w:marTop w:val="0"/>
      <w:marBottom w:val="0"/>
      <w:divBdr>
        <w:top w:val="none" w:sz="0" w:space="0" w:color="auto"/>
        <w:left w:val="none" w:sz="0" w:space="0" w:color="auto"/>
        <w:bottom w:val="none" w:sz="0" w:space="0" w:color="auto"/>
        <w:right w:val="none" w:sz="0" w:space="0" w:color="auto"/>
      </w:divBdr>
    </w:div>
    <w:div w:id="48772259">
      <w:bodyDiv w:val="1"/>
      <w:marLeft w:val="0"/>
      <w:marRight w:val="0"/>
      <w:marTop w:val="0"/>
      <w:marBottom w:val="0"/>
      <w:divBdr>
        <w:top w:val="none" w:sz="0" w:space="0" w:color="auto"/>
        <w:left w:val="none" w:sz="0" w:space="0" w:color="auto"/>
        <w:bottom w:val="none" w:sz="0" w:space="0" w:color="auto"/>
        <w:right w:val="none" w:sz="0" w:space="0" w:color="auto"/>
      </w:divBdr>
    </w:div>
    <w:div w:id="76752863">
      <w:bodyDiv w:val="1"/>
      <w:marLeft w:val="0"/>
      <w:marRight w:val="0"/>
      <w:marTop w:val="0"/>
      <w:marBottom w:val="0"/>
      <w:divBdr>
        <w:top w:val="none" w:sz="0" w:space="0" w:color="auto"/>
        <w:left w:val="none" w:sz="0" w:space="0" w:color="auto"/>
        <w:bottom w:val="none" w:sz="0" w:space="0" w:color="auto"/>
        <w:right w:val="none" w:sz="0" w:space="0" w:color="auto"/>
      </w:divBdr>
    </w:div>
    <w:div w:id="146480652">
      <w:bodyDiv w:val="1"/>
      <w:marLeft w:val="0"/>
      <w:marRight w:val="0"/>
      <w:marTop w:val="0"/>
      <w:marBottom w:val="0"/>
      <w:divBdr>
        <w:top w:val="none" w:sz="0" w:space="0" w:color="auto"/>
        <w:left w:val="none" w:sz="0" w:space="0" w:color="auto"/>
        <w:bottom w:val="none" w:sz="0" w:space="0" w:color="auto"/>
        <w:right w:val="none" w:sz="0" w:space="0" w:color="auto"/>
      </w:divBdr>
    </w:div>
    <w:div w:id="161892382">
      <w:bodyDiv w:val="1"/>
      <w:marLeft w:val="0"/>
      <w:marRight w:val="0"/>
      <w:marTop w:val="0"/>
      <w:marBottom w:val="0"/>
      <w:divBdr>
        <w:top w:val="none" w:sz="0" w:space="0" w:color="auto"/>
        <w:left w:val="none" w:sz="0" w:space="0" w:color="auto"/>
        <w:bottom w:val="none" w:sz="0" w:space="0" w:color="auto"/>
        <w:right w:val="none" w:sz="0" w:space="0" w:color="auto"/>
      </w:divBdr>
    </w:div>
    <w:div w:id="395402737">
      <w:bodyDiv w:val="1"/>
      <w:marLeft w:val="0"/>
      <w:marRight w:val="0"/>
      <w:marTop w:val="0"/>
      <w:marBottom w:val="0"/>
      <w:divBdr>
        <w:top w:val="none" w:sz="0" w:space="0" w:color="auto"/>
        <w:left w:val="none" w:sz="0" w:space="0" w:color="auto"/>
        <w:bottom w:val="none" w:sz="0" w:space="0" w:color="auto"/>
        <w:right w:val="none" w:sz="0" w:space="0" w:color="auto"/>
      </w:divBdr>
    </w:div>
    <w:div w:id="443771804">
      <w:bodyDiv w:val="1"/>
      <w:marLeft w:val="0"/>
      <w:marRight w:val="0"/>
      <w:marTop w:val="0"/>
      <w:marBottom w:val="0"/>
      <w:divBdr>
        <w:top w:val="none" w:sz="0" w:space="0" w:color="auto"/>
        <w:left w:val="none" w:sz="0" w:space="0" w:color="auto"/>
        <w:bottom w:val="none" w:sz="0" w:space="0" w:color="auto"/>
        <w:right w:val="none" w:sz="0" w:space="0" w:color="auto"/>
      </w:divBdr>
    </w:div>
    <w:div w:id="452596763">
      <w:bodyDiv w:val="1"/>
      <w:marLeft w:val="0"/>
      <w:marRight w:val="0"/>
      <w:marTop w:val="0"/>
      <w:marBottom w:val="0"/>
      <w:divBdr>
        <w:top w:val="none" w:sz="0" w:space="0" w:color="auto"/>
        <w:left w:val="none" w:sz="0" w:space="0" w:color="auto"/>
        <w:bottom w:val="none" w:sz="0" w:space="0" w:color="auto"/>
        <w:right w:val="none" w:sz="0" w:space="0" w:color="auto"/>
      </w:divBdr>
    </w:div>
    <w:div w:id="507058372">
      <w:bodyDiv w:val="1"/>
      <w:marLeft w:val="0"/>
      <w:marRight w:val="0"/>
      <w:marTop w:val="0"/>
      <w:marBottom w:val="0"/>
      <w:divBdr>
        <w:top w:val="none" w:sz="0" w:space="0" w:color="auto"/>
        <w:left w:val="none" w:sz="0" w:space="0" w:color="auto"/>
        <w:bottom w:val="none" w:sz="0" w:space="0" w:color="auto"/>
        <w:right w:val="none" w:sz="0" w:space="0" w:color="auto"/>
      </w:divBdr>
    </w:div>
    <w:div w:id="537162729">
      <w:bodyDiv w:val="1"/>
      <w:marLeft w:val="0"/>
      <w:marRight w:val="0"/>
      <w:marTop w:val="0"/>
      <w:marBottom w:val="0"/>
      <w:divBdr>
        <w:top w:val="none" w:sz="0" w:space="0" w:color="auto"/>
        <w:left w:val="none" w:sz="0" w:space="0" w:color="auto"/>
        <w:bottom w:val="none" w:sz="0" w:space="0" w:color="auto"/>
        <w:right w:val="none" w:sz="0" w:space="0" w:color="auto"/>
      </w:divBdr>
    </w:div>
    <w:div w:id="595479404">
      <w:bodyDiv w:val="1"/>
      <w:marLeft w:val="0"/>
      <w:marRight w:val="0"/>
      <w:marTop w:val="0"/>
      <w:marBottom w:val="0"/>
      <w:divBdr>
        <w:top w:val="none" w:sz="0" w:space="0" w:color="auto"/>
        <w:left w:val="none" w:sz="0" w:space="0" w:color="auto"/>
        <w:bottom w:val="none" w:sz="0" w:space="0" w:color="auto"/>
        <w:right w:val="none" w:sz="0" w:space="0" w:color="auto"/>
      </w:divBdr>
    </w:div>
    <w:div w:id="647515552">
      <w:bodyDiv w:val="1"/>
      <w:marLeft w:val="0"/>
      <w:marRight w:val="0"/>
      <w:marTop w:val="0"/>
      <w:marBottom w:val="0"/>
      <w:divBdr>
        <w:top w:val="none" w:sz="0" w:space="0" w:color="auto"/>
        <w:left w:val="none" w:sz="0" w:space="0" w:color="auto"/>
        <w:bottom w:val="none" w:sz="0" w:space="0" w:color="auto"/>
        <w:right w:val="none" w:sz="0" w:space="0" w:color="auto"/>
      </w:divBdr>
    </w:div>
    <w:div w:id="651569026">
      <w:bodyDiv w:val="1"/>
      <w:marLeft w:val="0"/>
      <w:marRight w:val="0"/>
      <w:marTop w:val="0"/>
      <w:marBottom w:val="0"/>
      <w:divBdr>
        <w:top w:val="none" w:sz="0" w:space="0" w:color="auto"/>
        <w:left w:val="none" w:sz="0" w:space="0" w:color="auto"/>
        <w:bottom w:val="none" w:sz="0" w:space="0" w:color="auto"/>
        <w:right w:val="none" w:sz="0" w:space="0" w:color="auto"/>
      </w:divBdr>
    </w:div>
    <w:div w:id="749471928">
      <w:bodyDiv w:val="1"/>
      <w:marLeft w:val="0"/>
      <w:marRight w:val="0"/>
      <w:marTop w:val="0"/>
      <w:marBottom w:val="0"/>
      <w:divBdr>
        <w:top w:val="none" w:sz="0" w:space="0" w:color="auto"/>
        <w:left w:val="none" w:sz="0" w:space="0" w:color="auto"/>
        <w:bottom w:val="none" w:sz="0" w:space="0" w:color="auto"/>
        <w:right w:val="none" w:sz="0" w:space="0" w:color="auto"/>
      </w:divBdr>
    </w:div>
    <w:div w:id="769399819">
      <w:bodyDiv w:val="1"/>
      <w:marLeft w:val="0"/>
      <w:marRight w:val="0"/>
      <w:marTop w:val="0"/>
      <w:marBottom w:val="0"/>
      <w:divBdr>
        <w:top w:val="none" w:sz="0" w:space="0" w:color="auto"/>
        <w:left w:val="none" w:sz="0" w:space="0" w:color="auto"/>
        <w:bottom w:val="none" w:sz="0" w:space="0" w:color="auto"/>
        <w:right w:val="none" w:sz="0" w:space="0" w:color="auto"/>
      </w:divBdr>
    </w:div>
    <w:div w:id="911233580">
      <w:bodyDiv w:val="1"/>
      <w:marLeft w:val="0"/>
      <w:marRight w:val="0"/>
      <w:marTop w:val="0"/>
      <w:marBottom w:val="0"/>
      <w:divBdr>
        <w:top w:val="none" w:sz="0" w:space="0" w:color="auto"/>
        <w:left w:val="none" w:sz="0" w:space="0" w:color="auto"/>
        <w:bottom w:val="none" w:sz="0" w:space="0" w:color="auto"/>
        <w:right w:val="none" w:sz="0" w:space="0" w:color="auto"/>
      </w:divBdr>
    </w:div>
    <w:div w:id="923491490">
      <w:bodyDiv w:val="1"/>
      <w:marLeft w:val="0"/>
      <w:marRight w:val="0"/>
      <w:marTop w:val="0"/>
      <w:marBottom w:val="0"/>
      <w:divBdr>
        <w:top w:val="none" w:sz="0" w:space="0" w:color="auto"/>
        <w:left w:val="none" w:sz="0" w:space="0" w:color="auto"/>
        <w:bottom w:val="none" w:sz="0" w:space="0" w:color="auto"/>
        <w:right w:val="none" w:sz="0" w:space="0" w:color="auto"/>
      </w:divBdr>
    </w:div>
    <w:div w:id="966351609">
      <w:bodyDiv w:val="1"/>
      <w:marLeft w:val="0"/>
      <w:marRight w:val="0"/>
      <w:marTop w:val="0"/>
      <w:marBottom w:val="0"/>
      <w:divBdr>
        <w:top w:val="none" w:sz="0" w:space="0" w:color="auto"/>
        <w:left w:val="none" w:sz="0" w:space="0" w:color="auto"/>
        <w:bottom w:val="none" w:sz="0" w:space="0" w:color="auto"/>
        <w:right w:val="none" w:sz="0" w:space="0" w:color="auto"/>
      </w:divBdr>
    </w:div>
    <w:div w:id="1049961874">
      <w:bodyDiv w:val="1"/>
      <w:marLeft w:val="0"/>
      <w:marRight w:val="0"/>
      <w:marTop w:val="0"/>
      <w:marBottom w:val="0"/>
      <w:divBdr>
        <w:top w:val="none" w:sz="0" w:space="0" w:color="auto"/>
        <w:left w:val="none" w:sz="0" w:space="0" w:color="auto"/>
        <w:bottom w:val="none" w:sz="0" w:space="0" w:color="auto"/>
        <w:right w:val="none" w:sz="0" w:space="0" w:color="auto"/>
      </w:divBdr>
    </w:div>
    <w:div w:id="1057975337">
      <w:bodyDiv w:val="1"/>
      <w:marLeft w:val="0"/>
      <w:marRight w:val="0"/>
      <w:marTop w:val="0"/>
      <w:marBottom w:val="0"/>
      <w:divBdr>
        <w:top w:val="none" w:sz="0" w:space="0" w:color="auto"/>
        <w:left w:val="none" w:sz="0" w:space="0" w:color="auto"/>
        <w:bottom w:val="none" w:sz="0" w:space="0" w:color="auto"/>
        <w:right w:val="none" w:sz="0" w:space="0" w:color="auto"/>
      </w:divBdr>
    </w:div>
    <w:div w:id="1096362098">
      <w:bodyDiv w:val="1"/>
      <w:marLeft w:val="0"/>
      <w:marRight w:val="0"/>
      <w:marTop w:val="0"/>
      <w:marBottom w:val="0"/>
      <w:divBdr>
        <w:top w:val="none" w:sz="0" w:space="0" w:color="auto"/>
        <w:left w:val="none" w:sz="0" w:space="0" w:color="auto"/>
        <w:bottom w:val="none" w:sz="0" w:space="0" w:color="auto"/>
        <w:right w:val="none" w:sz="0" w:space="0" w:color="auto"/>
      </w:divBdr>
    </w:div>
    <w:div w:id="1114980505">
      <w:bodyDiv w:val="1"/>
      <w:marLeft w:val="0"/>
      <w:marRight w:val="0"/>
      <w:marTop w:val="0"/>
      <w:marBottom w:val="0"/>
      <w:divBdr>
        <w:top w:val="none" w:sz="0" w:space="0" w:color="auto"/>
        <w:left w:val="none" w:sz="0" w:space="0" w:color="auto"/>
        <w:bottom w:val="none" w:sz="0" w:space="0" w:color="auto"/>
        <w:right w:val="none" w:sz="0" w:space="0" w:color="auto"/>
      </w:divBdr>
    </w:div>
    <w:div w:id="1153567088">
      <w:bodyDiv w:val="1"/>
      <w:marLeft w:val="0"/>
      <w:marRight w:val="0"/>
      <w:marTop w:val="0"/>
      <w:marBottom w:val="0"/>
      <w:divBdr>
        <w:top w:val="none" w:sz="0" w:space="0" w:color="auto"/>
        <w:left w:val="none" w:sz="0" w:space="0" w:color="auto"/>
        <w:bottom w:val="none" w:sz="0" w:space="0" w:color="auto"/>
        <w:right w:val="none" w:sz="0" w:space="0" w:color="auto"/>
      </w:divBdr>
    </w:div>
    <w:div w:id="1195769975">
      <w:bodyDiv w:val="1"/>
      <w:marLeft w:val="0"/>
      <w:marRight w:val="0"/>
      <w:marTop w:val="0"/>
      <w:marBottom w:val="0"/>
      <w:divBdr>
        <w:top w:val="none" w:sz="0" w:space="0" w:color="auto"/>
        <w:left w:val="none" w:sz="0" w:space="0" w:color="auto"/>
        <w:bottom w:val="none" w:sz="0" w:space="0" w:color="auto"/>
        <w:right w:val="none" w:sz="0" w:space="0" w:color="auto"/>
      </w:divBdr>
    </w:div>
    <w:div w:id="1236236431">
      <w:bodyDiv w:val="1"/>
      <w:marLeft w:val="0"/>
      <w:marRight w:val="0"/>
      <w:marTop w:val="0"/>
      <w:marBottom w:val="0"/>
      <w:divBdr>
        <w:top w:val="none" w:sz="0" w:space="0" w:color="auto"/>
        <w:left w:val="none" w:sz="0" w:space="0" w:color="auto"/>
        <w:bottom w:val="none" w:sz="0" w:space="0" w:color="auto"/>
        <w:right w:val="none" w:sz="0" w:space="0" w:color="auto"/>
      </w:divBdr>
    </w:div>
    <w:div w:id="1318219316">
      <w:bodyDiv w:val="1"/>
      <w:marLeft w:val="0"/>
      <w:marRight w:val="0"/>
      <w:marTop w:val="0"/>
      <w:marBottom w:val="0"/>
      <w:divBdr>
        <w:top w:val="none" w:sz="0" w:space="0" w:color="auto"/>
        <w:left w:val="none" w:sz="0" w:space="0" w:color="auto"/>
        <w:bottom w:val="none" w:sz="0" w:space="0" w:color="auto"/>
        <w:right w:val="none" w:sz="0" w:space="0" w:color="auto"/>
      </w:divBdr>
    </w:div>
    <w:div w:id="1322461259">
      <w:bodyDiv w:val="1"/>
      <w:marLeft w:val="0"/>
      <w:marRight w:val="0"/>
      <w:marTop w:val="0"/>
      <w:marBottom w:val="0"/>
      <w:divBdr>
        <w:top w:val="none" w:sz="0" w:space="0" w:color="auto"/>
        <w:left w:val="none" w:sz="0" w:space="0" w:color="auto"/>
        <w:bottom w:val="none" w:sz="0" w:space="0" w:color="auto"/>
        <w:right w:val="none" w:sz="0" w:space="0" w:color="auto"/>
      </w:divBdr>
    </w:div>
    <w:div w:id="1347515612">
      <w:bodyDiv w:val="1"/>
      <w:marLeft w:val="0"/>
      <w:marRight w:val="0"/>
      <w:marTop w:val="0"/>
      <w:marBottom w:val="0"/>
      <w:divBdr>
        <w:top w:val="none" w:sz="0" w:space="0" w:color="auto"/>
        <w:left w:val="none" w:sz="0" w:space="0" w:color="auto"/>
        <w:bottom w:val="none" w:sz="0" w:space="0" w:color="auto"/>
        <w:right w:val="none" w:sz="0" w:space="0" w:color="auto"/>
      </w:divBdr>
    </w:div>
    <w:div w:id="1349215226">
      <w:bodyDiv w:val="1"/>
      <w:marLeft w:val="0"/>
      <w:marRight w:val="0"/>
      <w:marTop w:val="0"/>
      <w:marBottom w:val="0"/>
      <w:divBdr>
        <w:top w:val="none" w:sz="0" w:space="0" w:color="auto"/>
        <w:left w:val="none" w:sz="0" w:space="0" w:color="auto"/>
        <w:bottom w:val="none" w:sz="0" w:space="0" w:color="auto"/>
        <w:right w:val="none" w:sz="0" w:space="0" w:color="auto"/>
      </w:divBdr>
    </w:div>
    <w:div w:id="1378553437">
      <w:bodyDiv w:val="1"/>
      <w:marLeft w:val="0"/>
      <w:marRight w:val="0"/>
      <w:marTop w:val="0"/>
      <w:marBottom w:val="0"/>
      <w:divBdr>
        <w:top w:val="none" w:sz="0" w:space="0" w:color="auto"/>
        <w:left w:val="none" w:sz="0" w:space="0" w:color="auto"/>
        <w:bottom w:val="none" w:sz="0" w:space="0" w:color="auto"/>
        <w:right w:val="none" w:sz="0" w:space="0" w:color="auto"/>
      </w:divBdr>
    </w:div>
    <w:div w:id="1436244844">
      <w:bodyDiv w:val="1"/>
      <w:marLeft w:val="0"/>
      <w:marRight w:val="0"/>
      <w:marTop w:val="0"/>
      <w:marBottom w:val="0"/>
      <w:divBdr>
        <w:top w:val="none" w:sz="0" w:space="0" w:color="auto"/>
        <w:left w:val="none" w:sz="0" w:space="0" w:color="auto"/>
        <w:bottom w:val="none" w:sz="0" w:space="0" w:color="auto"/>
        <w:right w:val="none" w:sz="0" w:space="0" w:color="auto"/>
      </w:divBdr>
    </w:div>
    <w:div w:id="1509785484">
      <w:bodyDiv w:val="1"/>
      <w:marLeft w:val="0"/>
      <w:marRight w:val="0"/>
      <w:marTop w:val="0"/>
      <w:marBottom w:val="0"/>
      <w:divBdr>
        <w:top w:val="none" w:sz="0" w:space="0" w:color="auto"/>
        <w:left w:val="none" w:sz="0" w:space="0" w:color="auto"/>
        <w:bottom w:val="none" w:sz="0" w:space="0" w:color="auto"/>
        <w:right w:val="none" w:sz="0" w:space="0" w:color="auto"/>
      </w:divBdr>
    </w:div>
    <w:div w:id="1545674053">
      <w:bodyDiv w:val="1"/>
      <w:marLeft w:val="0"/>
      <w:marRight w:val="0"/>
      <w:marTop w:val="0"/>
      <w:marBottom w:val="0"/>
      <w:divBdr>
        <w:top w:val="none" w:sz="0" w:space="0" w:color="auto"/>
        <w:left w:val="none" w:sz="0" w:space="0" w:color="auto"/>
        <w:bottom w:val="none" w:sz="0" w:space="0" w:color="auto"/>
        <w:right w:val="none" w:sz="0" w:space="0" w:color="auto"/>
      </w:divBdr>
    </w:div>
    <w:div w:id="1616643449">
      <w:bodyDiv w:val="1"/>
      <w:marLeft w:val="0"/>
      <w:marRight w:val="0"/>
      <w:marTop w:val="0"/>
      <w:marBottom w:val="0"/>
      <w:divBdr>
        <w:top w:val="none" w:sz="0" w:space="0" w:color="auto"/>
        <w:left w:val="none" w:sz="0" w:space="0" w:color="auto"/>
        <w:bottom w:val="none" w:sz="0" w:space="0" w:color="auto"/>
        <w:right w:val="none" w:sz="0" w:space="0" w:color="auto"/>
      </w:divBdr>
    </w:div>
    <w:div w:id="1666981522">
      <w:bodyDiv w:val="1"/>
      <w:marLeft w:val="0"/>
      <w:marRight w:val="0"/>
      <w:marTop w:val="0"/>
      <w:marBottom w:val="0"/>
      <w:divBdr>
        <w:top w:val="none" w:sz="0" w:space="0" w:color="auto"/>
        <w:left w:val="none" w:sz="0" w:space="0" w:color="auto"/>
        <w:bottom w:val="none" w:sz="0" w:space="0" w:color="auto"/>
        <w:right w:val="none" w:sz="0" w:space="0" w:color="auto"/>
      </w:divBdr>
    </w:div>
    <w:div w:id="1673334994">
      <w:bodyDiv w:val="1"/>
      <w:marLeft w:val="0"/>
      <w:marRight w:val="0"/>
      <w:marTop w:val="0"/>
      <w:marBottom w:val="0"/>
      <w:divBdr>
        <w:top w:val="none" w:sz="0" w:space="0" w:color="auto"/>
        <w:left w:val="none" w:sz="0" w:space="0" w:color="auto"/>
        <w:bottom w:val="none" w:sz="0" w:space="0" w:color="auto"/>
        <w:right w:val="none" w:sz="0" w:space="0" w:color="auto"/>
      </w:divBdr>
    </w:div>
    <w:div w:id="1699118764">
      <w:bodyDiv w:val="1"/>
      <w:marLeft w:val="0"/>
      <w:marRight w:val="0"/>
      <w:marTop w:val="0"/>
      <w:marBottom w:val="0"/>
      <w:divBdr>
        <w:top w:val="none" w:sz="0" w:space="0" w:color="auto"/>
        <w:left w:val="none" w:sz="0" w:space="0" w:color="auto"/>
        <w:bottom w:val="none" w:sz="0" w:space="0" w:color="auto"/>
        <w:right w:val="none" w:sz="0" w:space="0" w:color="auto"/>
      </w:divBdr>
    </w:div>
    <w:div w:id="1735472975">
      <w:bodyDiv w:val="1"/>
      <w:marLeft w:val="0"/>
      <w:marRight w:val="0"/>
      <w:marTop w:val="0"/>
      <w:marBottom w:val="0"/>
      <w:divBdr>
        <w:top w:val="none" w:sz="0" w:space="0" w:color="auto"/>
        <w:left w:val="none" w:sz="0" w:space="0" w:color="auto"/>
        <w:bottom w:val="none" w:sz="0" w:space="0" w:color="auto"/>
        <w:right w:val="none" w:sz="0" w:space="0" w:color="auto"/>
      </w:divBdr>
    </w:div>
    <w:div w:id="1760834717">
      <w:bodyDiv w:val="1"/>
      <w:marLeft w:val="0"/>
      <w:marRight w:val="0"/>
      <w:marTop w:val="0"/>
      <w:marBottom w:val="0"/>
      <w:divBdr>
        <w:top w:val="none" w:sz="0" w:space="0" w:color="auto"/>
        <w:left w:val="none" w:sz="0" w:space="0" w:color="auto"/>
        <w:bottom w:val="none" w:sz="0" w:space="0" w:color="auto"/>
        <w:right w:val="none" w:sz="0" w:space="0" w:color="auto"/>
      </w:divBdr>
    </w:div>
    <w:div w:id="1839540246">
      <w:bodyDiv w:val="1"/>
      <w:marLeft w:val="0"/>
      <w:marRight w:val="0"/>
      <w:marTop w:val="0"/>
      <w:marBottom w:val="0"/>
      <w:divBdr>
        <w:top w:val="none" w:sz="0" w:space="0" w:color="auto"/>
        <w:left w:val="none" w:sz="0" w:space="0" w:color="auto"/>
        <w:bottom w:val="none" w:sz="0" w:space="0" w:color="auto"/>
        <w:right w:val="none" w:sz="0" w:space="0" w:color="auto"/>
      </w:divBdr>
    </w:div>
    <w:div w:id="1892232347">
      <w:bodyDiv w:val="1"/>
      <w:marLeft w:val="0"/>
      <w:marRight w:val="0"/>
      <w:marTop w:val="0"/>
      <w:marBottom w:val="0"/>
      <w:divBdr>
        <w:top w:val="none" w:sz="0" w:space="0" w:color="auto"/>
        <w:left w:val="none" w:sz="0" w:space="0" w:color="auto"/>
        <w:bottom w:val="none" w:sz="0" w:space="0" w:color="auto"/>
        <w:right w:val="none" w:sz="0" w:space="0" w:color="auto"/>
      </w:divBdr>
    </w:div>
    <w:div w:id="1892956613">
      <w:bodyDiv w:val="1"/>
      <w:marLeft w:val="0"/>
      <w:marRight w:val="0"/>
      <w:marTop w:val="0"/>
      <w:marBottom w:val="0"/>
      <w:divBdr>
        <w:top w:val="none" w:sz="0" w:space="0" w:color="auto"/>
        <w:left w:val="none" w:sz="0" w:space="0" w:color="auto"/>
        <w:bottom w:val="none" w:sz="0" w:space="0" w:color="auto"/>
        <w:right w:val="none" w:sz="0" w:space="0" w:color="auto"/>
      </w:divBdr>
    </w:div>
    <w:div w:id="1906988269">
      <w:bodyDiv w:val="1"/>
      <w:marLeft w:val="0"/>
      <w:marRight w:val="0"/>
      <w:marTop w:val="0"/>
      <w:marBottom w:val="0"/>
      <w:divBdr>
        <w:top w:val="none" w:sz="0" w:space="0" w:color="auto"/>
        <w:left w:val="none" w:sz="0" w:space="0" w:color="auto"/>
        <w:bottom w:val="none" w:sz="0" w:space="0" w:color="auto"/>
        <w:right w:val="none" w:sz="0" w:space="0" w:color="auto"/>
      </w:divBdr>
    </w:div>
    <w:div w:id="1948811186">
      <w:bodyDiv w:val="1"/>
      <w:marLeft w:val="0"/>
      <w:marRight w:val="0"/>
      <w:marTop w:val="0"/>
      <w:marBottom w:val="0"/>
      <w:divBdr>
        <w:top w:val="none" w:sz="0" w:space="0" w:color="auto"/>
        <w:left w:val="none" w:sz="0" w:space="0" w:color="auto"/>
        <w:bottom w:val="none" w:sz="0" w:space="0" w:color="auto"/>
        <w:right w:val="none" w:sz="0" w:space="0" w:color="auto"/>
      </w:divBdr>
    </w:div>
    <w:div w:id="1964533099">
      <w:bodyDiv w:val="1"/>
      <w:marLeft w:val="0"/>
      <w:marRight w:val="0"/>
      <w:marTop w:val="0"/>
      <w:marBottom w:val="0"/>
      <w:divBdr>
        <w:top w:val="none" w:sz="0" w:space="0" w:color="auto"/>
        <w:left w:val="none" w:sz="0" w:space="0" w:color="auto"/>
        <w:bottom w:val="none" w:sz="0" w:space="0" w:color="auto"/>
        <w:right w:val="none" w:sz="0" w:space="0" w:color="auto"/>
      </w:divBdr>
    </w:div>
    <w:div w:id="200015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Word\rapport-we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71EF45-F0A1-4A79-84D2-3D3A6AD2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rapport-web.dotx</Template>
  <TotalTime>394</TotalTime>
  <Pages>16</Pages>
  <Words>3026</Words>
  <Characters>16645</Characters>
  <Application>Microsoft Office Word</Application>
  <DocSecurity>0</DocSecurity>
  <Lines>138</Lines>
  <Paragraphs>39</Paragraphs>
  <ScaleCrop>false</ScaleCrop>
  <HeadingPairs>
    <vt:vector size="4" baseType="variant">
      <vt:variant>
        <vt:lpstr>Titre</vt:lpstr>
      </vt:variant>
      <vt:variant>
        <vt:i4>1</vt:i4>
      </vt:variant>
      <vt:variant>
        <vt:lpstr>Titres</vt:lpstr>
      </vt:variant>
      <vt:variant>
        <vt:i4>47</vt:i4>
      </vt:variant>
    </vt:vector>
  </HeadingPairs>
  <TitlesOfParts>
    <vt:vector size="48" baseType="lpstr">
      <vt:lpstr/>
      <vt:lpstr/>
      <vt:lpstr/>
      <vt:lpstr/>
      <vt:lpstr/>
      <vt:lpstr/>
      <vt:lpstr/>
      <vt:lpstr/>
      <vt:lpstr>1-Introduction</vt:lpstr>
      <vt:lpstr>    1.1-Projet </vt:lpstr>
      <vt:lpstr>    1.2-plan du rapport</vt:lpstr>
      <vt:lpstr>    1.3-Organisation</vt:lpstr>
      <vt:lpstr>2-Mise en place des Graphes</vt:lpstr>
      <vt:lpstr>    2.1-Le type Matrix</vt:lpstr>
      <vt:lpstr>        2.1.1-Introduction</vt:lpstr>
      <vt:lpstr>        2.1.2-Conception</vt:lpstr>
      <vt:lpstr>        2.1.3-Implémentation</vt:lpstr>
      <vt:lpstr>        2.1.5-Conclusion</vt:lpstr>
      <vt:lpstr>    </vt:lpstr>
      <vt:lpstr>    2.2-Le type Graphe (basée sur les Matrices)</vt:lpstr>
      <vt:lpstr>        2.2.1-Introduction</vt:lpstr>
      <vt:lpstr>        2.2.2-Conception et implémentation</vt:lpstr>
      <vt:lpstr>        2.2.3-Conclusion</vt:lpstr>
      <vt:lpstr>3-Algoritmes</vt:lpstr>
      <vt:lpstr>    3.1-Welsh-Powell</vt:lpstr>
      <vt:lpstr>        3.1.1-Introduction</vt:lpstr>
      <vt:lpstr>        3.1.2-conception</vt:lpstr>
      <vt:lpstr>        3.1.3-Implémentation</vt:lpstr>
      <vt:lpstr>        </vt:lpstr>
      <vt:lpstr>        3.1.4-Conclusion</vt:lpstr>
      <vt:lpstr>    3.2-Dijkstra</vt:lpstr>
      <vt:lpstr>        3.2.1-Introduction</vt:lpstr>
      <vt:lpstr>        /</vt:lpstr>
      <vt:lpstr>        </vt:lpstr>
      <vt:lpstr>        </vt:lpstr>
      <vt:lpstr>        </vt:lpstr>
      <vt:lpstr>        3.2.2-Conception</vt:lpstr>
      <vt:lpstr>        3.2.3-Implémentation</vt:lpstr>
      <vt:lpstr>        </vt:lpstr>
      <vt:lpstr>        3.2.3-Conclusion</vt:lpstr>
      <vt:lpstr>    3.3-Little</vt:lpstr>
      <vt:lpstr>        3.3.1-Introduction</vt:lpstr>
      <vt:lpstr>        3.3.2-conception</vt:lpstr>
      <vt:lpstr>        </vt:lpstr>
      <vt:lpstr>        </vt:lpstr>
      <vt:lpstr>        3.3.3-Implémentation</vt:lpstr>
      <vt:lpstr>        3.3.4-Conclusion</vt:lpstr>
      <vt:lpstr>4-Conclusion</vt:lpstr>
    </vt:vector>
  </TitlesOfParts>
  <Company/>
  <LinksUpToDate>false</LinksUpToDate>
  <CharactersWithSpaces>19632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isen</dc:creator>
  <cp:lastModifiedBy>isen</cp:lastModifiedBy>
  <cp:revision>26</cp:revision>
  <cp:lastPrinted>2010-04-15T15:33:00Z</cp:lastPrinted>
  <dcterms:created xsi:type="dcterms:W3CDTF">2010-05-24T13:49:00Z</dcterms:created>
  <dcterms:modified xsi:type="dcterms:W3CDTF">2010-05-24T21:45:00Z</dcterms:modified>
</cp:coreProperties>
</file>